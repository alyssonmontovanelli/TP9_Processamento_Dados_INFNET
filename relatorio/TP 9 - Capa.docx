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8835" w14:textId="51887DC2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ESCOLA SUPERIOR D</w:t>
      </w:r>
      <w:r w:rsidR="003F7B99">
        <w:rPr>
          <w:rFonts w:ascii="Arial" w:hAnsi="Arial" w:cs="Arial"/>
          <w:b/>
          <w:bCs/>
          <w:color w:val="auto"/>
        </w:rPr>
        <w:t>E</w:t>
      </w:r>
      <w:r w:rsidRPr="0070783E">
        <w:rPr>
          <w:rFonts w:ascii="Arial" w:hAnsi="Arial" w:cs="Arial"/>
          <w:b/>
          <w:bCs/>
          <w:color w:val="auto"/>
        </w:rPr>
        <w:t xml:space="preserve"> TECNOLOGIA DA INFORMAÇÃO</w:t>
      </w:r>
    </w:p>
    <w:p w14:paraId="2023E983" w14:textId="33DB0451" w:rsidR="00A53E0B" w:rsidRPr="0070783E" w:rsidRDefault="00A53E0B" w:rsidP="002E6B44">
      <w:pPr>
        <w:ind w:left="0" w:right="-24"/>
        <w:jc w:val="center"/>
        <w:rPr>
          <w:rFonts w:ascii="Arial" w:hAnsi="Arial" w:cs="Arial"/>
          <w:b/>
          <w:bCs/>
          <w:color w:val="auto"/>
        </w:rPr>
      </w:pPr>
      <w:r w:rsidRPr="0070783E">
        <w:rPr>
          <w:rFonts w:ascii="Arial" w:hAnsi="Arial" w:cs="Arial"/>
          <w:b/>
          <w:bCs/>
          <w:color w:val="auto"/>
        </w:rPr>
        <w:t>INSTITU</w:t>
      </w:r>
      <w:r w:rsidR="008C1A88">
        <w:rPr>
          <w:rFonts w:ascii="Arial" w:hAnsi="Arial" w:cs="Arial"/>
          <w:b/>
          <w:bCs/>
          <w:color w:val="auto"/>
        </w:rPr>
        <w:t>T</w:t>
      </w:r>
      <w:r w:rsidRPr="0070783E">
        <w:rPr>
          <w:rFonts w:ascii="Arial" w:hAnsi="Arial" w:cs="Arial"/>
          <w:b/>
          <w:bCs/>
          <w:color w:val="auto"/>
        </w:rPr>
        <w:t>O INFNET</w:t>
      </w:r>
    </w:p>
    <w:p w14:paraId="7BD8462E" w14:textId="77777777" w:rsidR="00BC60B9" w:rsidRPr="00BC60B9" w:rsidRDefault="00BC60B9" w:rsidP="002E6B44">
      <w:pPr>
        <w:ind w:left="0" w:right="-24"/>
        <w:jc w:val="center"/>
        <w:rPr>
          <w:rFonts w:ascii="Arial" w:hAnsi="Arial" w:cs="Arial"/>
          <w:color w:val="auto"/>
        </w:rPr>
      </w:pPr>
    </w:p>
    <w:p w14:paraId="23A48923" w14:textId="7D863172" w:rsidR="00A66B18" w:rsidRPr="00BC60B9" w:rsidRDefault="000D0EB6" w:rsidP="002E6B44">
      <w:pPr>
        <w:ind w:left="0" w:right="-24"/>
        <w:jc w:val="center"/>
        <w:rPr>
          <w:rFonts w:ascii="Arial" w:hAnsi="Arial" w:cs="Arial"/>
          <w:color w:val="auto"/>
        </w:rPr>
      </w:pPr>
      <w:r w:rsidRPr="00BC60B9">
        <w:rPr>
          <w:rFonts w:ascii="Arial" w:hAnsi="Arial" w:cs="Arial"/>
          <w:noProof/>
          <w:color w:val="auto"/>
          <w:lang w:val="pt-BR" w:bidi="pt-BR"/>
        </w:rPr>
        <w:drawing>
          <wp:inline distT="0" distB="0" distL="0" distR="0" wp14:anchorId="676EFF8F" wp14:editId="0301057E">
            <wp:extent cx="1949570" cy="194957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553" cy="1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A02" w14:textId="77777777" w:rsidR="00B812D8" w:rsidRDefault="00B812D8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942BB60" w14:textId="77777777" w:rsidR="00BC60B9" w:rsidRDefault="00BC60B9" w:rsidP="002E6B44">
      <w:pPr>
        <w:pStyle w:val="Assinatura"/>
        <w:jc w:val="center"/>
        <w:rPr>
          <w:rFonts w:ascii="Arial" w:hAnsi="Arial" w:cs="Arial"/>
          <w:b w:val="0"/>
          <w:bCs w:val="0"/>
          <w:color w:val="auto"/>
        </w:rPr>
      </w:pPr>
    </w:p>
    <w:p w14:paraId="06CBC954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4E636AE3" w14:textId="641D5D64" w:rsidR="00A53E0B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  <w:r w:rsidRPr="0070783E">
        <w:rPr>
          <w:rFonts w:ascii="Arial" w:hAnsi="Arial" w:cs="Arial"/>
          <w:color w:val="auto"/>
        </w:rPr>
        <w:t>GRADUAÇÃO EM ENGENHARIA DE SOFTWARE</w:t>
      </w:r>
    </w:p>
    <w:p w14:paraId="426E7D80" w14:textId="6390EF0B" w:rsidR="00104080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64B7E1AD" w14:textId="77777777" w:rsidR="00BC60B9" w:rsidRPr="0070783E" w:rsidRDefault="00BC60B9" w:rsidP="002E6B44">
      <w:pPr>
        <w:pStyle w:val="Assinatura"/>
        <w:jc w:val="center"/>
        <w:rPr>
          <w:rFonts w:ascii="Arial" w:hAnsi="Arial" w:cs="Arial"/>
          <w:color w:val="auto"/>
        </w:rPr>
      </w:pPr>
    </w:p>
    <w:p w14:paraId="146A0ED7" w14:textId="4B65DFF4" w:rsidR="00104080" w:rsidRPr="0070783E" w:rsidRDefault="00104080" w:rsidP="002E6B44">
      <w:pPr>
        <w:pStyle w:val="Assinatura"/>
        <w:jc w:val="center"/>
        <w:rPr>
          <w:rFonts w:ascii="Arial" w:hAnsi="Arial" w:cs="Arial"/>
          <w:color w:val="auto"/>
        </w:rPr>
      </w:pPr>
      <w:r w:rsidRPr="0070783E">
        <w:rPr>
          <w:rFonts w:ascii="Arial" w:hAnsi="Arial" w:cs="Arial"/>
          <w:color w:val="auto"/>
        </w:rPr>
        <w:t xml:space="preserve">TESTE DE PERFORMANCE </w:t>
      </w:r>
      <w:r w:rsidR="00B368FB">
        <w:rPr>
          <w:rFonts w:ascii="Arial" w:hAnsi="Arial" w:cs="Arial"/>
          <w:color w:val="auto"/>
        </w:rPr>
        <w:t>7</w:t>
      </w:r>
    </w:p>
    <w:p w14:paraId="2D16C1AB" w14:textId="3C6A0024" w:rsidR="00B812D8" w:rsidRPr="0070783E" w:rsidRDefault="00B812D8" w:rsidP="00A6783B">
      <w:pPr>
        <w:pStyle w:val="Assinatura"/>
        <w:rPr>
          <w:rFonts w:ascii="Arial" w:hAnsi="Arial" w:cs="Arial"/>
          <w:color w:val="auto"/>
        </w:rPr>
      </w:pPr>
    </w:p>
    <w:p w14:paraId="7EED8A3D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712646E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3AB0866C" w14:textId="77777777" w:rsidR="002E6B44" w:rsidRPr="00BC60B9" w:rsidRDefault="002E6B44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CCA96B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E8B2414" w14:textId="77777777" w:rsidR="00B812D8" w:rsidRPr="00BC60B9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50CED8D3" w14:textId="77777777" w:rsidR="00B812D8" w:rsidRDefault="00B812D8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49A1146A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055E080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6514F119" w14:textId="77777777" w:rsidR="0070783E" w:rsidRDefault="0070783E" w:rsidP="00A6783B">
      <w:pPr>
        <w:pStyle w:val="Assinatura"/>
        <w:rPr>
          <w:rFonts w:ascii="Arial" w:hAnsi="Arial" w:cs="Arial"/>
          <w:b w:val="0"/>
          <w:bCs w:val="0"/>
          <w:color w:val="auto"/>
        </w:rPr>
      </w:pPr>
    </w:p>
    <w:p w14:paraId="25411443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0F4767D4" w14:textId="77777777" w:rsidR="00A61C0C" w:rsidRPr="00BC60B9" w:rsidRDefault="00A61C0C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59267087" w14:textId="77777777" w:rsidR="00076521" w:rsidRPr="00BC60B9" w:rsidRDefault="00076521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40"/>
          <w:szCs w:val="40"/>
        </w:rPr>
      </w:pPr>
    </w:p>
    <w:p w14:paraId="1DB2BF4F" w14:textId="6D6208AC" w:rsidR="000D0EB6" w:rsidRPr="00BC60B9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 w:val="28"/>
          <w:szCs w:val="28"/>
        </w:rPr>
      </w:pPr>
    </w:p>
    <w:p w14:paraId="64F3998E" w14:textId="7056CC27" w:rsidR="000D0EB6" w:rsidRDefault="000D0EB6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475A6F4F" w14:textId="77777777" w:rsid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358A1532" w14:textId="77777777" w:rsidR="00BC60B9" w:rsidRPr="00BC60B9" w:rsidRDefault="00BC60B9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</w:p>
    <w:p w14:paraId="74E3F4CE" w14:textId="33DE0581" w:rsidR="000D0EB6" w:rsidRPr="00BC60B9" w:rsidRDefault="002E6B44" w:rsidP="000D0EB6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>Alysson Montovanelli da Silva de Melo</w:t>
      </w:r>
    </w:p>
    <w:p w14:paraId="6E141BBF" w14:textId="4BF00A4E" w:rsidR="000D0EB6" w:rsidRPr="0070783E" w:rsidRDefault="002E6B44" w:rsidP="0070783E">
      <w:pPr>
        <w:pStyle w:val="Assinatura"/>
        <w:jc w:val="center"/>
        <w:rPr>
          <w:rFonts w:ascii="Arial" w:hAnsi="Arial" w:cs="Arial"/>
          <w:b w:val="0"/>
          <w:bCs w:val="0"/>
          <w:color w:val="auto"/>
          <w:szCs w:val="24"/>
        </w:rPr>
      </w:pP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EDS 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Live 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>-</w:t>
      </w:r>
      <w:r w:rsidR="00AF65CF" w:rsidRPr="00BC60B9">
        <w:rPr>
          <w:rFonts w:ascii="Arial" w:hAnsi="Arial" w:cs="Arial"/>
          <w:b w:val="0"/>
          <w:bCs w:val="0"/>
          <w:color w:val="auto"/>
          <w:szCs w:val="24"/>
        </w:rPr>
        <w:t xml:space="preserve"> Noite</w:t>
      </w:r>
      <w:r w:rsidRPr="00BC60B9">
        <w:rPr>
          <w:rFonts w:ascii="Arial" w:hAnsi="Arial" w:cs="Arial"/>
          <w:b w:val="0"/>
          <w:bCs w:val="0"/>
          <w:color w:val="auto"/>
          <w:szCs w:val="24"/>
        </w:rPr>
        <w:t xml:space="preserve"> </w:t>
      </w:r>
    </w:p>
    <w:p w14:paraId="0E9AAAF4" w14:textId="77777777" w:rsidR="000D0EB6" w:rsidRDefault="000D0EB6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3997578C" w14:textId="77777777" w:rsidR="00F85837" w:rsidRDefault="00F85837" w:rsidP="000D0EB6">
      <w:pPr>
        <w:pStyle w:val="Assinatura"/>
        <w:jc w:val="center"/>
        <w:rPr>
          <w:rFonts w:ascii="Arial" w:hAnsi="Arial" w:cs="Arial"/>
          <w:szCs w:val="24"/>
        </w:rPr>
      </w:pPr>
    </w:p>
    <w:p w14:paraId="5600EE55" w14:textId="01666446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  <w:r w:rsidRPr="00482B4D">
        <w:rPr>
          <w:rFonts w:ascii="Arial" w:hAnsi="Arial" w:cs="Arial"/>
          <w:color w:val="auto"/>
          <w:szCs w:val="24"/>
        </w:rPr>
        <w:lastRenderedPageBreak/>
        <w:t>SUMÁRIO</w:t>
      </w:r>
    </w:p>
    <w:p w14:paraId="3302924A" w14:textId="77777777" w:rsidR="00F85837" w:rsidRPr="00482B4D" w:rsidRDefault="00F85837" w:rsidP="001D5829">
      <w:pPr>
        <w:pStyle w:val="Assinatura"/>
        <w:spacing w:line="360" w:lineRule="auto"/>
        <w:jc w:val="center"/>
        <w:rPr>
          <w:rFonts w:ascii="Arial" w:hAnsi="Arial" w:cs="Arial"/>
          <w:color w:val="auto"/>
          <w:szCs w:val="24"/>
        </w:rPr>
      </w:pPr>
    </w:p>
    <w:p w14:paraId="5F273573" w14:textId="64611D90" w:rsidR="00F85837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 w:rsidRPr="00482B4D">
        <w:rPr>
          <w:rFonts w:ascii="Arial" w:hAnsi="Arial" w:cs="Arial"/>
          <w:b w:val="0"/>
          <w:bCs w:val="0"/>
          <w:color w:val="auto"/>
          <w:szCs w:val="24"/>
        </w:rPr>
        <w:t>OBJETIVOS ....................................................................................................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....</w:t>
      </w:r>
      <w:r w:rsidR="0093191B">
        <w:rPr>
          <w:rFonts w:ascii="Arial" w:hAnsi="Arial" w:cs="Arial"/>
          <w:b w:val="0"/>
          <w:bCs w:val="0"/>
          <w:color w:val="auto"/>
          <w:szCs w:val="24"/>
        </w:rPr>
        <w:t>.</w:t>
      </w:r>
      <w:r w:rsidRPr="00482B4D">
        <w:rPr>
          <w:rFonts w:ascii="Arial" w:hAnsi="Arial" w:cs="Arial"/>
          <w:b w:val="0"/>
          <w:bCs w:val="0"/>
          <w:color w:val="auto"/>
          <w:szCs w:val="24"/>
        </w:rPr>
        <w:t>.... 1</w:t>
      </w:r>
    </w:p>
    <w:p w14:paraId="7476230C" w14:textId="2E53EABD" w:rsidR="001D5829" w:rsidRPr="00482B4D" w:rsidRDefault="00B75BF0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GERAÇÃO DOS DADOS................................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 .......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...</w:t>
      </w:r>
      <w:r w:rsidR="0093191B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 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2</w:t>
      </w:r>
    </w:p>
    <w:p w14:paraId="6449A0C0" w14:textId="26949CE6" w:rsidR="001D5829" w:rsidRPr="00482B4D" w:rsidRDefault="0093191B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CONSULTAS..........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..............................................................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.............................</w:t>
      </w:r>
      <w:r w:rsidR="00D01809" w:rsidRPr="00482B4D">
        <w:rPr>
          <w:rFonts w:ascii="Arial" w:hAnsi="Arial" w:cs="Arial"/>
          <w:b w:val="0"/>
          <w:bCs w:val="0"/>
          <w:color w:val="auto"/>
          <w:szCs w:val="24"/>
        </w:rPr>
        <w:t>..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>...</w:t>
      </w:r>
      <w:r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 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4</w:t>
      </w:r>
    </w:p>
    <w:p w14:paraId="24821F36" w14:textId="3CCD1416" w:rsidR="001D5829" w:rsidRDefault="0093191B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APLICAÇÃO EM BIG DATA..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......</w:t>
      </w:r>
      <w:r w:rsidR="008B02B1" w:rsidRPr="00482B4D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1D5829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 </w:t>
      </w:r>
      <w:r>
        <w:rPr>
          <w:rFonts w:ascii="Arial" w:hAnsi="Arial" w:cs="Arial"/>
          <w:b w:val="0"/>
          <w:bCs w:val="0"/>
          <w:color w:val="auto"/>
          <w:szCs w:val="24"/>
        </w:rPr>
        <w:t>7</w:t>
      </w:r>
    </w:p>
    <w:p w14:paraId="24546044" w14:textId="3F5DA02B" w:rsidR="00E016E2" w:rsidRDefault="00D052A5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  <w:r>
        <w:rPr>
          <w:rFonts w:ascii="Arial" w:hAnsi="Arial" w:cs="Arial"/>
          <w:b w:val="0"/>
          <w:bCs w:val="0"/>
          <w:color w:val="auto"/>
          <w:szCs w:val="24"/>
        </w:rPr>
        <w:t>REFERÊNCIA BIBLIOGRÁFICA</w:t>
      </w:r>
      <w:r w:rsidR="00E016E2">
        <w:rPr>
          <w:rFonts w:ascii="Arial" w:hAnsi="Arial" w:cs="Arial"/>
          <w:b w:val="0"/>
          <w:bCs w:val="0"/>
          <w:color w:val="auto"/>
          <w:szCs w:val="24"/>
        </w:rPr>
        <w:t>.</w:t>
      </w:r>
      <w:r w:rsidR="00E016E2" w:rsidRPr="00482B4D">
        <w:rPr>
          <w:rFonts w:ascii="Arial" w:hAnsi="Arial" w:cs="Arial"/>
          <w:b w:val="0"/>
          <w:bCs w:val="0"/>
          <w:color w:val="auto"/>
          <w:szCs w:val="24"/>
        </w:rPr>
        <w:t xml:space="preserve">................................................................................ </w:t>
      </w:r>
      <w:r>
        <w:rPr>
          <w:rFonts w:ascii="Arial" w:hAnsi="Arial" w:cs="Arial"/>
          <w:b w:val="0"/>
          <w:bCs w:val="0"/>
          <w:color w:val="auto"/>
          <w:szCs w:val="24"/>
        </w:rPr>
        <w:t>8</w:t>
      </w:r>
    </w:p>
    <w:p w14:paraId="60F3D7E1" w14:textId="77777777" w:rsidR="00E016E2" w:rsidRDefault="00E016E2" w:rsidP="00E016E2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572C9F3D" w14:textId="77777777" w:rsidR="00E016E2" w:rsidRPr="00482B4D" w:rsidRDefault="00E016E2" w:rsidP="001D5829">
      <w:pPr>
        <w:pStyle w:val="Assinatura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</w:rPr>
      </w:pPr>
    </w:p>
    <w:p w14:paraId="008A7CA2" w14:textId="77777777" w:rsidR="001D5829" w:rsidRPr="00482B4D" w:rsidRDefault="001D5829" w:rsidP="001D5829">
      <w:pPr>
        <w:pStyle w:val="Assinatura"/>
        <w:spacing w:line="360" w:lineRule="auto"/>
        <w:jc w:val="both"/>
        <w:rPr>
          <w:rFonts w:ascii="Arial" w:hAnsi="Arial" w:cs="Arial"/>
          <w:color w:val="auto"/>
          <w:szCs w:val="24"/>
        </w:rPr>
      </w:pPr>
    </w:p>
    <w:p w14:paraId="560A98CD" w14:textId="77777777" w:rsidR="00A5149B" w:rsidRPr="00AE379D" w:rsidRDefault="00A5149B" w:rsidP="001D5829">
      <w:pPr>
        <w:pStyle w:val="Assinatura"/>
        <w:spacing w:line="360" w:lineRule="auto"/>
        <w:jc w:val="both"/>
        <w:rPr>
          <w:rFonts w:ascii="Arial" w:hAnsi="Arial" w:cs="Arial"/>
          <w:szCs w:val="24"/>
        </w:rPr>
      </w:pPr>
    </w:p>
    <w:sectPr w:rsidR="00A5149B" w:rsidRPr="00AE379D" w:rsidSect="0070783E">
      <w:pgSz w:w="11906" w:h="16838" w:code="9"/>
      <w:pgMar w:top="226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A262" w14:textId="77777777" w:rsidR="006C082F" w:rsidRDefault="006C082F" w:rsidP="00A66B18">
      <w:pPr>
        <w:spacing w:before="0" w:after="0"/>
      </w:pPr>
      <w:r>
        <w:separator/>
      </w:r>
    </w:p>
  </w:endnote>
  <w:endnote w:type="continuationSeparator" w:id="0">
    <w:p w14:paraId="6FA80551" w14:textId="77777777" w:rsidR="006C082F" w:rsidRDefault="006C082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3330" w14:textId="77777777" w:rsidR="006C082F" w:rsidRDefault="006C082F" w:rsidP="00A66B18">
      <w:pPr>
        <w:spacing w:before="0" w:after="0"/>
      </w:pPr>
      <w:r>
        <w:separator/>
      </w:r>
    </w:p>
  </w:footnote>
  <w:footnote w:type="continuationSeparator" w:id="0">
    <w:p w14:paraId="1FF81BEB" w14:textId="77777777" w:rsidR="006C082F" w:rsidRDefault="006C082F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8"/>
    <w:rsid w:val="00032A37"/>
    <w:rsid w:val="00045401"/>
    <w:rsid w:val="00076521"/>
    <w:rsid w:val="00083BAA"/>
    <w:rsid w:val="000B1500"/>
    <w:rsid w:val="000D0EB6"/>
    <w:rsid w:val="000F49DC"/>
    <w:rsid w:val="000F4CC2"/>
    <w:rsid w:val="00100D9D"/>
    <w:rsid w:val="00104080"/>
    <w:rsid w:val="0010680C"/>
    <w:rsid w:val="00113BE7"/>
    <w:rsid w:val="00113D79"/>
    <w:rsid w:val="00117B31"/>
    <w:rsid w:val="00152B0B"/>
    <w:rsid w:val="001766D6"/>
    <w:rsid w:val="00192419"/>
    <w:rsid w:val="0019673C"/>
    <w:rsid w:val="001C270D"/>
    <w:rsid w:val="001D0B5A"/>
    <w:rsid w:val="001D5829"/>
    <w:rsid w:val="001E2320"/>
    <w:rsid w:val="00214E28"/>
    <w:rsid w:val="002242CC"/>
    <w:rsid w:val="002E6B44"/>
    <w:rsid w:val="00352B81"/>
    <w:rsid w:val="00373AF6"/>
    <w:rsid w:val="00394757"/>
    <w:rsid w:val="003A0150"/>
    <w:rsid w:val="003E24DF"/>
    <w:rsid w:val="003F7B99"/>
    <w:rsid w:val="0041428F"/>
    <w:rsid w:val="00452F49"/>
    <w:rsid w:val="004679A8"/>
    <w:rsid w:val="00482B4D"/>
    <w:rsid w:val="004A2B0D"/>
    <w:rsid w:val="004E01B2"/>
    <w:rsid w:val="005158A2"/>
    <w:rsid w:val="005741F8"/>
    <w:rsid w:val="005B0455"/>
    <w:rsid w:val="005B393D"/>
    <w:rsid w:val="005B76F2"/>
    <w:rsid w:val="005C2210"/>
    <w:rsid w:val="005D596F"/>
    <w:rsid w:val="00615018"/>
    <w:rsid w:val="0062123A"/>
    <w:rsid w:val="00623FC0"/>
    <w:rsid w:val="006367F6"/>
    <w:rsid w:val="00646E75"/>
    <w:rsid w:val="00655B6B"/>
    <w:rsid w:val="00656C0D"/>
    <w:rsid w:val="006C082F"/>
    <w:rsid w:val="006E3A16"/>
    <w:rsid w:val="006F6F10"/>
    <w:rsid w:val="0070783E"/>
    <w:rsid w:val="00714317"/>
    <w:rsid w:val="00751543"/>
    <w:rsid w:val="00783E79"/>
    <w:rsid w:val="007B252A"/>
    <w:rsid w:val="007B5AE8"/>
    <w:rsid w:val="007F5192"/>
    <w:rsid w:val="008416E3"/>
    <w:rsid w:val="00893067"/>
    <w:rsid w:val="008B02B1"/>
    <w:rsid w:val="008C1A88"/>
    <w:rsid w:val="008F0ED9"/>
    <w:rsid w:val="00912D7D"/>
    <w:rsid w:val="0092732C"/>
    <w:rsid w:val="0093191B"/>
    <w:rsid w:val="009734CF"/>
    <w:rsid w:val="00990E3D"/>
    <w:rsid w:val="009A3830"/>
    <w:rsid w:val="009B3B17"/>
    <w:rsid w:val="009C00D4"/>
    <w:rsid w:val="009D6510"/>
    <w:rsid w:val="009E116E"/>
    <w:rsid w:val="009F6646"/>
    <w:rsid w:val="009F7DE7"/>
    <w:rsid w:val="00A26FE7"/>
    <w:rsid w:val="00A45398"/>
    <w:rsid w:val="00A5149B"/>
    <w:rsid w:val="00A53E0B"/>
    <w:rsid w:val="00A61C0C"/>
    <w:rsid w:val="00A66B18"/>
    <w:rsid w:val="00A6783B"/>
    <w:rsid w:val="00A96CF8"/>
    <w:rsid w:val="00AA089B"/>
    <w:rsid w:val="00AA7E01"/>
    <w:rsid w:val="00AE1388"/>
    <w:rsid w:val="00AE379D"/>
    <w:rsid w:val="00AF3982"/>
    <w:rsid w:val="00AF5FD9"/>
    <w:rsid w:val="00AF65CF"/>
    <w:rsid w:val="00B368FB"/>
    <w:rsid w:val="00B50294"/>
    <w:rsid w:val="00B57D6E"/>
    <w:rsid w:val="00B75BF0"/>
    <w:rsid w:val="00B812D8"/>
    <w:rsid w:val="00BA4785"/>
    <w:rsid w:val="00BC60B9"/>
    <w:rsid w:val="00C701F7"/>
    <w:rsid w:val="00C70786"/>
    <w:rsid w:val="00C87165"/>
    <w:rsid w:val="00CC78A4"/>
    <w:rsid w:val="00D01809"/>
    <w:rsid w:val="00D052A5"/>
    <w:rsid w:val="00D10958"/>
    <w:rsid w:val="00D5537B"/>
    <w:rsid w:val="00D66593"/>
    <w:rsid w:val="00D866EC"/>
    <w:rsid w:val="00DE2ADA"/>
    <w:rsid w:val="00DE39AE"/>
    <w:rsid w:val="00DE6DA2"/>
    <w:rsid w:val="00DF2D30"/>
    <w:rsid w:val="00E016E2"/>
    <w:rsid w:val="00E4786A"/>
    <w:rsid w:val="00E54478"/>
    <w:rsid w:val="00E55D74"/>
    <w:rsid w:val="00E6540C"/>
    <w:rsid w:val="00E81E2A"/>
    <w:rsid w:val="00EE0952"/>
    <w:rsid w:val="00F82051"/>
    <w:rsid w:val="00F85837"/>
    <w:rsid w:val="00F97C55"/>
    <w:rsid w:val="00FB116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7A39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A5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Local\Microsoft\Office\16.0\DTS\pt-BR%7bB050B6B2-E469-419B-91B6-5700EF05E2FF%7d\%7b08ABB6C6-456C-4FD0-98B0-BF78A4C59F2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{08ABB6C6-456C-4FD0-98B0-BF78A4C59F2A}tf56348247_win32</Template>
  <TotalTime>0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2022-09-27T20:55:00Z</dcterms:created>
  <dcterms:modified xsi:type="dcterms:W3CDTF">2023-09-14T21:33:00Z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