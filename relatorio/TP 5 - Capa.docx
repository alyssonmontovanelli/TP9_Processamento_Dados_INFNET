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8835" w14:textId="51887DC2" w:rsidR="00A53E0B" w:rsidRPr="0070783E" w:rsidRDefault="00A53E0B" w:rsidP="002E6B44">
      <w:pPr>
        <w:ind w:left="0" w:right="-24"/>
        <w:jc w:val="center"/>
        <w:rPr>
          <w:rFonts w:ascii="Arial" w:hAnsi="Arial" w:cs="Arial"/>
          <w:b/>
          <w:bCs/>
          <w:color w:val="auto"/>
        </w:rPr>
      </w:pPr>
      <w:r w:rsidRPr="0070783E">
        <w:rPr>
          <w:rFonts w:ascii="Arial" w:hAnsi="Arial" w:cs="Arial"/>
          <w:b/>
          <w:bCs/>
          <w:color w:val="auto"/>
        </w:rPr>
        <w:t>ESCOLA SUPERIOR D</w:t>
      </w:r>
      <w:r w:rsidR="003F7B99">
        <w:rPr>
          <w:rFonts w:ascii="Arial" w:hAnsi="Arial" w:cs="Arial"/>
          <w:b/>
          <w:bCs/>
          <w:color w:val="auto"/>
        </w:rPr>
        <w:t>E</w:t>
      </w:r>
      <w:r w:rsidRPr="0070783E">
        <w:rPr>
          <w:rFonts w:ascii="Arial" w:hAnsi="Arial" w:cs="Arial"/>
          <w:b/>
          <w:bCs/>
          <w:color w:val="auto"/>
        </w:rPr>
        <w:t xml:space="preserve"> TECNOLOGIA DA INFORMAÇÃO</w:t>
      </w:r>
    </w:p>
    <w:p w14:paraId="2023E983" w14:textId="33DB0451" w:rsidR="00A53E0B" w:rsidRPr="0070783E" w:rsidRDefault="00A53E0B" w:rsidP="002E6B44">
      <w:pPr>
        <w:ind w:left="0" w:right="-24"/>
        <w:jc w:val="center"/>
        <w:rPr>
          <w:rFonts w:ascii="Arial" w:hAnsi="Arial" w:cs="Arial"/>
          <w:b/>
          <w:bCs/>
          <w:color w:val="auto"/>
        </w:rPr>
      </w:pPr>
      <w:r w:rsidRPr="0070783E">
        <w:rPr>
          <w:rFonts w:ascii="Arial" w:hAnsi="Arial" w:cs="Arial"/>
          <w:b/>
          <w:bCs/>
          <w:color w:val="auto"/>
        </w:rPr>
        <w:t>INSTITU</w:t>
      </w:r>
      <w:r w:rsidR="008C1A88">
        <w:rPr>
          <w:rFonts w:ascii="Arial" w:hAnsi="Arial" w:cs="Arial"/>
          <w:b/>
          <w:bCs/>
          <w:color w:val="auto"/>
        </w:rPr>
        <w:t>T</w:t>
      </w:r>
      <w:r w:rsidRPr="0070783E">
        <w:rPr>
          <w:rFonts w:ascii="Arial" w:hAnsi="Arial" w:cs="Arial"/>
          <w:b/>
          <w:bCs/>
          <w:color w:val="auto"/>
        </w:rPr>
        <w:t>O INFNET</w:t>
      </w:r>
    </w:p>
    <w:p w14:paraId="7BD8462E" w14:textId="77777777" w:rsidR="00BC60B9" w:rsidRPr="00BC60B9" w:rsidRDefault="00BC60B9" w:rsidP="002E6B44">
      <w:pPr>
        <w:ind w:left="0" w:right="-24"/>
        <w:jc w:val="center"/>
        <w:rPr>
          <w:rFonts w:ascii="Arial" w:hAnsi="Arial" w:cs="Arial"/>
          <w:color w:val="auto"/>
        </w:rPr>
      </w:pPr>
    </w:p>
    <w:p w14:paraId="23A48923" w14:textId="7D863172" w:rsidR="00A66B18" w:rsidRPr="00BC60B9" w:rsidRDefault="000D0EB6" w:rsidP="002E6B44">
      <w:pPr>
        <w:ind w:left="0" w:right="-24"/>
        <w:jc w:val="center"/>
        <w:rPr>
          <w:rFonts w:ascii="Arial" w:hAnsi="Arial" w:cs="Arial"/>
          <w:color w:val="auto"/>
        </w:rPr>
      </w:pPr>
      <w:r w:rsidRPr="00BC60B9">
        <w:rPr>
          <w:rFonts w:ascii="Arial" w:hAnsi="Arial" w:cs="Arial"/>
          <w:noProof/>
          <w:color w:val="auto"/>
          <w:lang w:val="pt-BR" w:bidi="pt-BR"/>
        </w:rPr>
        <w:drawing>
          <wp:inline distT="0" distB="0" distL="0" distR="0" wp14:anchorId="676EFF8F" wp14:editId="0301057E">
            <wp:extent cx="1949570" cy="194957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53" cy="1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A02" w14:textId="77777777" w:rsidR="00B812D8" w:rsidRDefault="00B812D8" w:rsidP="002E6B44">
      <w:pPr>
        <w:pStyle w:val="Assinatura"/>
        <w:jc w:val="center"/>
        <w:rPr>
          <w:rFonts w:ascii="Arial" w:hAnsi="Arial" w:cs="Arial"/>
          <w:b w:val="0"/>
          <w:bCs w:val="0"/>
          <w:color w:val="auto"/>
        </w:rPr>
      </w:pPr>
    </w:p>
    <w:p w14:paraId="0942BB60" w14:textId="77777777" w:rsidR="00BC60B9" w:rsidRDefault="00BC60B9" w:rsidP="002E6B44">
      <w:pPr>
        <w:pStyle w:val="Assinatura"/>
        <w:jc w:val="center"/>
        <w:rPr>
          <w:rFonts w:ascii="Arial" w:hAnsi="Arial" w:cs="Arial"/>
          <w:b w:val="0"/>
          <w:bCs w:val="0"/>
          <w:color w:val="auto"/>
        </w:rPr>
      </w:pPr>
    </w:p>
    <w:p w14:paraId="06CBC954" w14:textId="77777777" w:rsidR="00BC60B9" w:rsidRPr="0070783E" w:rsidRDefault="00BC60B9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4E636AE3" w14:textId="641D5D64" w:rsidR="00A53E0B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  <w:r w:rsidRPr="0070783E">
        <w:rPr>
          <w:rFonts w:ascii="Arial" w:hAnsi="Arial" w:cs="Arial"/>
          <w:color w:val="auto"/>
        </w:rPr>
        <w:t>GRADUAÇÃO EM ENGENHARIA DE SOFTWARE</w:t>
      </w:r>
    </w:p>
    <w:p w14:paraId="426E7D80" w14:textId="6390EF0B" w:rsidR="00104080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64B7E1AD" w14:textId="77777777" w:rsidR="00BC60B9" w:rsidRPr="0070783E" w:rsidRDefault="00BC60B9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146A0ED7" w14:textId="6001C673" w:rsidR="00104080" w:rsidRPr="0070783E" w:rsidRDefault="0081698F" w:rsidP="002E6B44">
      <w:pPr>
        <w:pStyle w:val="Assinatura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PROJETO DE BLOCO </w:t>
      </w:r>
      <w:r w:rsidR="00F66F09">
        <w:rPr>
          <w:rFonts w:ascii="Arial" w:hAnsi="Arial" w:cs="Arial"/>
          <w:color w:val="auto"/>
        </w:rPr>
        <w:t>– PROCESSAMENTO DE DADOS</w:t>
      </w:r>
    </w:p>
    <w:p w14:paraId="2D16C1AB" w14:textId="3C6A0024" w:rsidR="00B812D8" w:rsidRPr="0070783E" w:rsidRDefault="00B812D8" w:rsidP="00A6783B">
      <w:pPr>
        <w:pStyle w:val="Assinatura"/>
        <w:rPr>
          <w:rFonts w:ascii="Arial" w:hAnsi="Arial" w:cs="Arial"/>
          <w:color w:val="auto"/>
        </w:rPr>
      </w:pPr>
    </w:p>
    <w:p w14:paraId="7EED8A3D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3712646E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3AB0866C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0CCA96B" w14:textId="77777777" w:rsidR="00B812D8" w:rsidRPr="00BC60B9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E8B2414" w14:textId="77777777" w:rsidR="00B812D8" w:rsidRPr="00BC60B9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50CED8D3" w14:textId="77777777" w:rsidR="00B812D8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49A1146A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055E080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514F119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25411443" w14:textId="77777777" w:rsidR="00A61C0C" w:rsidRPr="00BC60B9" w:rsidRDefault="00A61C0C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0F4767D4" w14:textId="77777777" w:rsidR="00A61C0C" w:rsidRPr="00BC60B9" w:rsidRDefault="00A61C0C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59267087" w14:textId="77777777" w:rsidR="00076521" w:rsidRPr="00BC60B9" w:rsidRDefault="00076521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1DB2BF4F" w14:textId="6D6208AC" w:rsidR="000D0EB6" w:rsidRPr="00BC60B9" w:rsidRDefault="000D0EB6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28"/>
          <w:szCs w:val="28"/>
        </w:rPr>
      </w:pPr>
    </w:p>
    <w:p w14:paraId="64F3998E" w14:textId="7056CC27" w:rsidR="000D0EB6" w:rsidRDefault="000D0EB6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475A6F4F" w14:textId="77777777" w:rsidR="00BC60B9" w:rsidRDefault="00BC60B9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358A1532" w14:textId="77777777" w:rsidR="00BC60B9" w:rsidRPr="00BC60B9" w:rsidRDefault="00BC60B9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74E3F4CE" w14:textId="33DE0581" w:rsidR="000D0EB6" w:rsidRPr="00BC60B9" w:rsidRDefault="002E6B44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  <w:r w:rsidRPr="00BC60B9">
        <w:rPr>
          <w:rFonts w:ascii="Arial" w:hAnsi="Arial" w:cs="Arial"/>
          <w:b w:val="0"/>
          <w:bCs w:val="0"/>
          <w:color w:val="auto"/>
          <w:szCs w:val="24"/>
        </w:rPr>
        <w:t>Alysson Montovanelli da Silva de Melo</w:t>
      </w:r>
    </w:p>
    <w:p w14:paraId="6E141BBF" w14:textId="4BF00A4E" w:rsidR="000D0EB6" w:rsidRPr="0070783E" w:rsidRDefault="002E6B44" w:rsidP="0070783E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  <w:r w:rsidRPr="00BC60B9">
        <w:rPr>
          <w:rFonts w:ascii="Arial" w:hAnsi="Arial" w:cs="Arial"/>
          <w:b w:val="0"/>
          <w:bCs w:val="0"/>
          <w:color w:val="auto"/>
          <w:szCs w:val="24"/>
        </w:rPr>
        <w:t xml:space="preserve">EDS </w:t>
      </w:r>
      <w:r w:rsidR="00AF65CF" w:rsidRPr="00BC60B9">
        <w:rPr>
          <w:rFonts w:ascii="Arial" w:hAnsi="Arial" w:cs="Arial"/>
          <w:b w:val="0"/>
          <w:bCs w:val="0"/>
          <w:color w:val="auto"/>
          <w:szCs w:val="24"/>
        </w:rPr>
        <w:t xml:space="preserve">Live </w:t>
      </w:r>
      <w:r w:rsidRPr="00BC60B9">
        <w:rPr>
          <w:rFonts w:ascii="Arial" w:hAnsi="Arial" w:cs="Arial"/>
          <w:b w:val="0"/>
          <w:bCs w:val="0"/>
          <w:color w:val="auto"/>
          <w:szCs w:val="24"/>
        </w:rPr>
        <w:t>-</w:t>
      </w:r>
      <w:r w:rsidR="00AF65CF" w:rsidRPr="00BC60B9">
        <w:rPr>
          <w:rFonts w:ascii="Arial" w:hAnsi="Arial" w:cs="Arial"/>
          <w:b w:val="0"/>
          <w:bCs w:val="0"/>
          <w:color w:val="auto"/>
          <w:szCs w:val="24"/>
        </w:rPr>
        <w:t xml:space="preserve"> Noite</w:t>
      </w:r>
      <w:r w:rsidRPr="00BC60B9">
        <w:rPr>
          <w:rFonts w:ascii="Arial" w:hAnsi="Arial" w:cs="Arial"/>
          <w:b w:val="0"/>
          <w:bCs w:val="0"/>
          <w:color w:val="auto"/>
          <w:szCs w:val="24"/>
        </w:rPr>
        <w:t xml:space="preserve"> </w:t>
      </w:r>
    </w:p>
    <w:p w14:paraId="0E9AAAF4" w14:textId="77777777" w:rsidR="000D0EB6" w:rsidRDefault="000D0EB6" w:rsidP="000D0EB6">
      <w:pPr>
        <w:pStyle w:val="Assinatura"/>
        <w:jc w:val="center"/>
        <w:rPr>
          <w:rFonts w:ascii="Arial" w:hAnsi="Arial" w:cs="Arial"/>
          <w:szCs w:val="24"/>
        </w:rPr>
      </w:pPr>
    </w:p>
    <w:p w14:paraId="3997578C" w14:textId="77777777" w:rsidR="00F85837" w:rsidRDefault="00F85837" w:rsidP="000D0EB6">
      <w:pPr>
        <w:pStyle w:val="Assinatura"/>
        <w:jc w:val="center"/>
        <w:rPr>
          <w:rFonts w:ascii="Arial" w:hAnsi="Arial" w:cs="Arial"/>
          <w:szCs w:val="24"/>
        </w:rPr>
      </w:pPr>
    </w:p>
    <w:p w14:paraId="5600EE55" w14:textId="01666446" w:rsidR="00F85837" w:rsidRPr="00482B4D" w:rsidRDefault="00F85837" w:rsidP="001D5829">
      <w:pPr>
        <w:pStyle w:val="Assinatura"/>
        <w:spacing w:line="360" w:lineRule="auto"/>
        <w:jc w:val="center"/>
        <w:rPr>
          <w:rFonts w:ascii="Arial" w:hAnsi="Arial" w:cs="Arial"/>
          <w:color w:val="auto"/>
          <w:szCs w:val="24"/>
        </w:rPr>
      </w:pPr>
      <w:r w:rsidRPr="00482B4D">
        <w:rPr>
          <w:rFonts w:ascii="Arial" w:hAnsi="Arial" w:cs="Arial"/>
          <w:color w:val="auto"/>
          <w:szCs w:val="24"/>
        </w:rPr>
        <w:lastRenderedPageBreak/>
        <w:t>SUMÁRIO</w:t>
      </w:r>
    </w:p>
    <w:p w14:paraId="3302924A" w14:textId="77777777" w:rsidR="00F85837" w:rsidRPr="00482B4D" w:rsidRDefault="00F85837" w:rsidP="001D5829">
      <w:pPr>
        <w:pStyle w:val="Assinatura"/>
        <w:spacing w:line="360" w:lineRule="auto"/>
        <w:jc w:val="center"/>
        <w:rPr>
          <w:rFonts w:ascii="Arial" w:hAnsi="Arial" w:cs="Arial"/>
          <w:color w:val="auto"/>
          <w:szCs w:val="24"/>
        </w:rPr>
      </w:pPr>
    </w:p>
    <w:p w14:paraId="5F273573" w14:textId="6A6B4D19" w:rsidR="00F85837" w:rsidRPr="00482B4D" w:rsidRDefault="001D5829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 w:rsidRPr="00482B4D">
        <w:rPr>
          <w:rFonts w:ascii="Arial" w:hAnsi="Arial" w:cs="Arial"/>
          <w:b w:val="0"/>
          <w:bCs w:val="0"/>
          <w:color w:val="auto"/>
          <w:szCs w:val="24"/>
        </w:rPr>
        <w:t>OBJETIVOS ....................................................................................................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>........ 1</w:t>
      </w:r>
    </w:p>
    <w:p w14:paraId="7476230C" w14:textId="68CB6D07" w:rsidR="001D5829" w:rsidRPr="00482B4D" w:rsidRDefault="00D01809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 w:rsidRPr="00482B4D">
        <w:rPr>
          <w:rFonts w:ascii="Arial" w:hAnsi="Arial" w:cs="Arial"/>
          <w:b w:val="0"/>
          <w:bCs w:val="0"/>
          <w:color w:val="auto"/>
          <w:szCs w:val="24"/>
        </w:rPr>
        <w:t>MODELO ENTIDADE – RELACIONAMENTO .......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............................................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>...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 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2</w:t>
      </w:r>
    </w:p>
    <w:p w14:paraId="6449A0C0" w14:textId="12E71DEC" w:rsidR="001D5829" w:rsidRPr="00482B4D" w:rsidRDefault="00940254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GERAÇÃO DE DADOS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.........................................................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 </w:t>
      </w:r>
      <w:r>
        <w:rPr>
          <w:rFonts w:ascii="Arial" w:hAnsi="Arial" w:cs="Arial"/>
          <w:b w:val="0"/>
          <w:bCs w:val="0"/>
          <w:color w:val="auto"/>
          <w:szCs w:val="24"/>
        </w:rPr>
        <w:t>3</w:t>
      </w:r>
    </w:p>
    <w:p w14:paraId="24821F36" w14:textId="3CA190BE" w:rsidR="001D5829" w:rsidRDefault="00E016E2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RELATÓRIO – Looker Studio......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............................................................................... </w:t>
      </w:r>
      <w:r w:rsidR="00940254">
        <w:rPr>
          <w:rFonts w:ascii="Arial" w:hAnsi="Arial" w:cs="Arial"/>
          <w:b w:val="0"/>
          <w:bCs w:val="0"/>
          <w:color w:val="auto"/>
          <w:szCs w:val="24"/>
        </w:rPr>
        <w:t>7</w:t>
      </w:r>
    </w:p>
    <w:p w14:paraId="24546044" w14:textId="321680C1" w:rsidR="00E016E2" w:rsidRDefault="00940254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UTILIDADE – DASHBOARD......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E016E2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................................................................................ </w:t>
      </w:r>
      <w:r>
        <w:rPr>
          <w:rFonts w:ascii="Arial" w:hAnsi="Arial" w:cs="Arial"/>
          <w:b w:val="0"/>
          <w:bCs w:val="0"/>
          <w:color w:val="auto"/>
          <w:szCs w:val="24"/>
        </w:rPr>
        <w:t>9</w:t>
      </w:r>
    </w:p>
    <w:p w14:paraId="77FDFF2B" w14:textId="03760CCF" w:rsidR="00E016E2" w:rsidRDefault="00E016E2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REF</w:t>
      </w:r>
      <w:r w:rsidR="005B393D">
        <w:rPr>
          <w:rFonts w:ascii="Arial" w:hAnsi="Arial" w:cs="Arial"/>
          <w:b w:val="0"/>
          <w:bCs w:val="0"/>
          <w:color w:val="auto"/>
          <w:szCs w:val="24"/>
        </w:rPr>
        <w:t>ERÊNCIA BIBLIOGRÁFICA</w:t>
      </w:r>
      <w:r>
        <w:rPr>
          <w:rFonts w:ascii="Arial" w:hAnsi="Arial" w:cs="Arial"/>
          <w:b w:val="0"/>
          <w:bCs w:val="0"/>
          <w:color w:val="auto"/>
          <w:szCs w:val="24"/>
        </w:rPr>
        <w:t>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 </w:t>
      </w:r>
      <w:r w:rsidR="00940254">
        <w:rPr>
          <w:rFonts w:ascii="Arial" w:hAnsi="Arial" w:cs="Arial"/>
          <w:b w:val="0"/>
          <w:bCs w:val="0"/>
          <w:color w:val="auto"/>
          <w:szCs w:val="24"/>
        </w:rPr>
        <w:t>10</w:t>
      </w:r>
    </w:p>
    <w:p w14:paraId="60F3D7E1" w14:textId="77777777" w:rsidR="00E016E2" w:rsidRDefault="00E016E2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</w:p>
    <w:p w14:paraId="572C9F3D" w14:textId="77777777" w:rsidR="00E016E2" w:rsidRPr="00482B4D" w:rsidRDefault="00E016E2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</w:p>
    <w:p w14:paraId="008A7CA2" w14:textId="77777777" w:rsidR="001D5829" w:rsidRPr="00482B4D" w:rsidRDefault="001D5829" w:rsidP="001D5829">
      <w:pPr>
        <w:pStyle w:val="Assinatura"/>
        <w:spacing w:line="360" w:lineRule="auto"/>
        <w:jc w:val="both"/>
        <w:rPr>
          <w:rFonts w:ascii="Arial" w:hAnsi="Arial" w:cs="Arial"/>
          <w:color w:val="auto"/>
          <w:szCs w:val="24"/>
        </w:rPr>
      </w:pPr>
    </w:p>
    <w:p w14:paraId="560A98CD" w14:textId="77777777" w:rsidR="00A5149B" w:rsidRPr="00AE379D" w:rsidRDefault="00A5149B" w:rsidP="001D5829">
      <w:pPr>
        <w:pStyle w:val="Assinatura"/>
        <w:spacing w:line="360" w:lineRule="auto"/>
        <w:jc w:val="both"/>
        <w:rPr>
          <w:rFonts w:ascii="Arial" w:hAnsi="Arial" w:cs="Arial"/>
          <w:szCs w:val="24"/>
        </w:rPr>
      </w:pPr>
    </w:p>
    <w:sectPr w:rsidR="00A5149B" w:rsidRPr="00AE379D" w:rsidSect="0070783E">
      <w:pgSz w:w="11906" w:h="16838" w:code="9"/>
      <w:pgMar w:top="226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FD12" w14:textId="77777777" w:rsidR="00D27759" w:rsidRDefault="00D27759" w:rsidP="00A66B18">
      <w:pPr>
        <w:spacing w:before="0" w:after="0"/>
      </w:pPr>
      <w:r>
        <w:separator/>
      </w:r>
    </w:p>
  </w:endnote>
  <w:endnote w:type="continuationSeparator" w:id="0">
    <w:p w14:paraId="5101582D" w14:textId="77777777" w:rsidR="00D27759" w:rsidRDefault="00D2775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AA87" w14:textId="77777777" w:rsidR="00D27759" w:rsidRDefault="00D27759" w:rsidP="00A66B18">
      <w:pPr>
        <w:spacing w:before="0" w:after="0"/>
      </w:pPr>
      <w:r>
        <w:separator/>
      </w:r>
    </w:p>
  </w:footnote>
  <w:footnote w:type="continuationSeparator" w:id="0">
    <w:p w14:paraId="2412B789" w14:textId="77777777" w:rsidR="00D27759" w:rsidRDefault="00D27759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8"/>
    <w:rsid w:val="00032A37"/>
    <w:rsid w:val="00045401"/>
    <w:rsid w:val="00076521"/>
    <w:rsid w:val="00083BAA"/>
    <w:rsid w:val="000B1500"/>
    <w:rsid w:val="000D0EB6"/>
    <w:rsid w:val="000F49DC"/>
    <w:rsid w:val="000F4CC2"/>
    <w:rsid w:val="00100D9D"/>
    <w:rsid w:val="00104080"/>
    <w:rsid w:val="0010680C"/>
    <w:rsid w:val="00113BE7"/>
    <w:rsid w:val="00113D79"/>
    <w:rsid w:val="00117B31"/>
    <w:rsid w:val="00152B0B"/>
    <w:rsid w:val="001766D6"/>
    <w:rsid w:val="00192419"/>
    <w:rsid w:val="0019673C"/>
    <w:rsid w:val="001C270D"/>
    <w:rsid w:val="001D0B5A"/>
    <w:rsid w:val="001D5829"/>
    <w:rsid w:val="001E2320"/>
    <w:rsid w:val="00214E28"/>
    <w:rsid w:val="002242CC"/>
    <w:rsid w:val="002E6B44"/>
    <w:rsid w:val="00352B81"/>
    <w:rsid w:val="00373AF6"/>
    <w:rsid w:val="00394757"/>
    <w:rsid w:val="003A0150"/>
    <w:rsid w:val="003E24DF"/>
    <w:rsid w:val="003F7B99"/>
    <w:rsid w:val="0041428F"/>
    <w:rsid w:val="00452F49"/>
    <w:rsid w:val="004679A8"/>
    <w:rsid w:val="00482B4D"/>
    <w:rsid w:val="004A2B0D"/>
    <w:rsid w:val="004E01B2"/>
    <w:rsid w:val="005158A2"/>
    <w:rsid w:val="005741F8"/>
    <w:rsid w:val="005B0455"/>
    <w:rsid w:val="005B393D"/>
    <w:rsid w:val="005B76F2"/>
    <w:rsid w:val="005C2210"/>
    <w:rsid w:val="005D596F"/>
    <w:rsid w:val="00615018"/>
    <w:rsid w:val="0062123A"/>
    <w:rsid w:val="00623FC0"/>
    <w:rsid w:val="006367F6"/>
    <w:rsid w:val="00646E75"/>
    <w:rsid w:val="00655B6B"/>
    <w:rsid w:val="00656C0D"/>
    <w:rsid w:val="006C082F"/>
    <w:rsid w:val="006E3A16"/>
    <w:rsid w:val="006F6F10"/>
    <w:rsid w:val="0070783E"/>
    <w:rsid w:val="00714317"/>
    <w:rsid w:val="00751543"/>
    <w:rsid w:val="00783E79"/>
    <w:rsid w:val="007B252A"/>
    <w:rsid w:val="007B5AE8"/>
    <w:rsid w:val="007F5192"/>
    <w:rsid w:val="0081698F"/>
    <w:rsid w:val="008416E3"/>
    <w:rsid w:val="00893067"/>
    <w:rsid w:val="008B02B1"/>
    <w:rsid w:val="008C1A88"/>
    <w:rsid w:val="008F0ED9"/>
    <w:rsid w:val="00912D7D"/>
    <w:rsid w:val="0092732C"/>
    <w:rsid w:val="00940254"/>
    <w:rsid w:val="009734CF"/>
    <w:rsid w:val="00990E3D"/>
    <w:rsid w:val="009A3830"/>
    <w:rsid w:val="009B3B17"/>
    <w:rsid w:val="009C00D4"/>
    <w:rsid w:val="009D6510"/>
    <w:rsid w:val="009E116E"/>
    <w:rsid w:val="009F6646"/>
    <w:rsid w:val="009F7DE7"/>
    <w:rsid w:val="00A26FE7"/>
    <w:rsid w:val="00A45398"/>
    <w:rsid w:val="00A5149B"/>
    <w:rsid w:val="00A53E0B"/>
    <w:rsid w:val="00A61C0C"/>
    <w:rsid w:val="00A66B18"/>
    <w:rsid w:val="00A6783B"/>
    <w:rsid w:val="00A96CF8"/>
    <w:rsid w:val="00AA089B"/>
    <w:rsid w:val="00AA7E01"/>
    <w:rsid w:val="00AE1388"/>
    <w:rsid w:val="00AE379D"/>
    <w:rsid w:val="00AF3982"/>
    <w:rsid w:val="00AF5FD9"/>
    <w:rsid w:val="00AF65CF"/>
    <w:rsid w:val="00B50294"/>
    <w:rsid w:val="00B57D6E"/>
    <w:rsid w:val="00B812D8"/>
    <w:rsid w:val="00BA4785"/>
    <w:rsid w:val="00BC60B9"/>
    <w:rsid w:val="00C701F7"/>
    <w:rsid w:val="00C70786"/>
    <w:rsid w:val="00C87165"/>
    <w:rsid w:val="00CC78A4"/>
    <w:rsid w:val="00D01809"/>
    <w:rsid w:val="00D10958"/>
    <w:rsid w:val="00D27759"/>
    <w:rsid w:val="00D5537B"/>
    <w:rsid w:val="00D66593"/>
    <w:rsid w:val="00D866EC"/>
    <w:rsid w:val="00DE2ADA"/>
    <w:rsid w:val="00DE39AE"/>
    <w:rsid w:val="00DE6DA2"/>
    <w:rsid w:val="00DF2D30"/>
    <w:rsid w:val="00E016E2"/>
    <w:rsid w:val="00E4786A"/>
    <w:rsid w:val="00E54478"/>
    <w:rsid w:val="00E55D74"/>
    <w:rsid w:val="00E6540C"/>
    <w:rsid w:val="00E81E2A"/>
    <w:rsid w:val="00EE0952"/>
    <w:rsid w:val="00F66F09"/>
    <w:rsid w:val="00F82051"/>
    <w:rsid w:val="00F85837"/>
    <w:rsid w:val="00F97C55"/>
    <w:rsid w:val="00FB116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7A39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A5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s\AppData\Local\Microsoft\Office\16.0\DTS\pt-BR%7bB050B6B2-E469-419B-91B6-5700EF05E2FF%7d\%7b08ABB6C6-456C-4FD0-98B0-BF78A4C59F2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{08ABB6C6-456C-4FD0-98B0-BF78A4C59F2A}tf56348247_win32</Template>
  <TotalTime>0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2022-09-27T20:55:00Z</dcterms:created>
  <dcterms:modified xsi:type="dcterms:W3CDTF">2023-09-18T23:56:00Z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