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76DF" w14:textId="77777777" w:rsidR="003D0071" w:rsidRDefault="003D0071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BF92B0A" w14:textId="2BFE7E5A" w:rsidR="00EF3393" w:rsidRDefault="0032088F" w:rsidP="00EF339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OBJETIVOS</w:t>
      </w:r>
    </w:p>
    <w:p w14:paraId="740FB76F" w14:textId="77777777" w:rsidR="00EF3393" w:rsidRDefault="00EF3393" w:rsidP="00EF339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A3DE597" w14:textId="2E2DE335" w:rsidR="00EF3393" w:rsidRDefault="00EF3393" w:rsidP="00200A29">
      <w:pPr>
        <w:pStyle w:val="Assinatura"/>
        <w:spacing w:line="360" w:lineRule="auto"/>
        <w:ind w:left="0" w:right="-2" w:firstLine="709"/>
        <w:jc w:val="both"/>
        <w:rPr>
          <w:rFonts w:ascii="Arial" w:hAnsi="Arial" w:cs="Arial"/>
          <w:b w:val="0"/>
          <w:bCs w:val="0"/>
          <w:color w:val="000000" w:themeColor="text1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Cs w:val="24"/>
        </w:rPr>
        <w:t>Este trabalho</w:t>
      </w:r>
      <w:r w:rsidR="0032088F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acadêmico</w:t>
      </w:r>
      <w:r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tem por </w:t>
      </w:r>
      <w:r w:rsidR="0032088F">
        <w:rPr>
          <w:rFonts w:ascii="Arial" w:hAnsi="Arial" w:cs="Arial"/>
          <w:b w:val="0"/>
          <w:bCs w:val="0"/>
          <w:color w:val="000000" w:themeColor="text1"/>
          <w:szCs w:val="24"/>
        </w:rPr>
        <w:t>finalidade</w:t>
      </w:r>
      <w:r w:rsidR="00581BD5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</w:t>
      </w:r>
      <w:r w:rsidR="00B15942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realizar o aprofundamento </w:t>
      </w:r>
      <w:r w:rsidR="00684B18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nos conhecimentos obtidos em sala, confeccionando </w:t>
      </w:r>
      <w:r w:rsidR="00152857">
        <w:rPr>
          <w:rFonts w:ascii="Arial" w:hAnsi="Arial" w:cs="Arial"/>
          <w:b w:val="0"/>
          <w:bCs w:val="0"/>
          <w:color w:val="000000" w:themeColor="text1"/>
          <w:szCs w:val="24"/>
        </w:rPr>
        <w:t>um sistema de gerenciamento dos chamados de TI</w:t>
      </w:r>
      <w:r w:rsidR="006D03A2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e criação d</w:t>
      </w:r>
      <w:r w:rsidR="005B7FF3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as fontes de dados, além de práticar </w:t>
      </w:r>
      <w:r w:rsidR="00E86C40">
        <w:rPr>
          <w:rFonts w:ascii="Arial" w:hAnsi="Arial" w:cs="Arial"/>
          <w:b w:val="0"/>
          <w:bCs w:val="0"/>
          <w:color w:val="000000" w:themeColor="text1"/>
          <w:szCs w:val="24"/>
        </w:rPr>
        <w:t>ainda mais as consultas personalizadas e com maior grau de dificuldade. Utilizei o Jupyter Notebook para a confecção do trabalho.</w:t>
      </w:r>
      <w:r w:rsidR="00152857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</w:t>
      </w:r>
    </w:p>
    <w:p w14:paraId="3A0C3E32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B89F79F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B09A22E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510C65F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B1F5574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6F4E144" w14:textId="77777777" w:rsidR="00200A29" w:rsidRDefault="00200A29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503681F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66D700CE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45DB18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EAE990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E8F2273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1EB91C1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963F7F4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8CBE429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41B03C2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C600E39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37FF306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921C240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EC3CB91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01139D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C11E5A4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E523F74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8150B3C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E6DBB6D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31CC090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CB7514C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0874EFE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6840ABE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811CEFD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F643189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5C36522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6C14499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1FF22D61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25BFEC3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2B010C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4EF4BC4B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756AC8F7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6752B33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3E80D010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0CF9EB28" w14:textId="77777777" w:rsidR="00EE3B3B" w:rsidRDefault="00EE3B3B" w:rsidP="00A53E43">
      <w:pPr>
        <w:pStyle w:val="Assinatura"/>
        <w:ind w:left="0" w:right="-2"/>
        <w:jc w:val="center"/>
        <w:rPr>
          <w:rFonts w:ascii="Arial" w:hAnsi="Arial" w:cs="Arial"/>
          <w:color w:val="000000" w:themeColor="text1"/>
          <w:szCs w:val="24"/>
        </w:rPr>
      </w:pPr>
    </w:p>
    <w:p w14:paraId="203F54D2" w14:textId="2CE14250" w:rsidR="005D243B" w:rsidRDefault="00D576E2" w:rsidP="00EF3393">
      <w:pPr>
        <w:spacing w:before="0" w:after="0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lastRenderedPageBreak/>
        <w:t>GERAÇÃO DOS DADOS</w:t>
      </w:r>
    </w:p>
    <w:p w14:paraId="1B84836E" w14:textId="77777777" w:rsidR="00647BC6" w:rsidRDefault="00647BC6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BBD56DC" w14:textId="1E4725D0" w:rsidR="00B824FC" w:rsidRDefault="002D6B42" w:rsidP="00B824FC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Para a geração dos dados, utilizei as entidades “chamados_TI”, “usuarios” e “departamentos” </w:t>
      </w:r>
      <w:r w:rsidR="00AB4A11">
        <w:rPr>
          <w:rFonts w:ascii="Arial" w:hAnsi="Arial" w:cs="Arial"/>
          <w:color w:val="000000"/>
          <w:szCs w:val="24"/>
          <w:shd w:val="clear" w:color="auto" w:fill="FFFFFF"/>
        </w:rPr>
        <w:t xml:space="preserve">geradas no TP anterior, com apenas algumas alterações, para </w:t>
      </w:r>
      <w:r w:rsidR="00DE09AA">
        <w:rPr>
          <w:rFonts w:ascii="Arial" w:hAnsi="Arial" w:cs="Arial"/>
          <w:color w:val="000000"/>
          <w:szCs w:val="24"/>
          <w:shd w:val="clear" w:color="auto" w:fill="FFFFFF"/>
        </w:rPr>
        <w:t>futuros relacionamentos com a nova entidade solicitada, o “inventario”. Abaixo est</w:t>
      </w:r>
      <w:r w:rsidR="00FA2533">
        <w:rPr>
          <w:rFonts w:ascii="Arial" w:hAnsi="Arial" w:cs="Arial"/>
          <w:color w:val="000000"/>
          <w:szCs w:val="24"/>
          <w:shd w:val="clear" w:color="auto" w:fill="FFFFFF"/>
        </w:rPr>
        <w:t>ão as listas utilizadas</w:t>
      </w:r>
      <w:r w:rsidR="00376A48"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2EFA7510" w14:textId="3FFFE54F" w:rsidR="00376A48" w:rsidRDefault="00E55885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E55885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570CCF1B" wp14:editId="68480196">
            <wp:extent cx="5759450" cy="5901055"/>
            <wp:effectExtent l="0" t="0" r="0" b="4445"/>
            <wp:docPr id="1001870381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0381" name="Imagem 1" descr="Diagrama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5BFC" w14:textId="77777777" w:rsidR="00792DDD" w:rsidRDefault="00792DDD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45E544D" w14:textId="77777777" w:rsidR="00792DDD" w:rsidRDefault="00792DDD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2A4A4DF0" w14:textId="77777777" w:rsidR="00C547C9" w:rsidRDefault="00C547C9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A280C70" w14:textId="77777777" w:rsidR="00C547C9" w:rsidRDefault="00C547C9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6A93077" w14:textId="77777777" w:rsidR="00C547C9" w:rsidRDefault="00C547C9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0F569D1" w14:textId="6AC2CF2C" w:rsidR="00C54F06" w:rsidRDefault="00C54F06" w:rsidP="00161BF9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lastRenderedPageBreak/>
        <w:t>Posteriormente, transformei os dados em DataFrame do pandas e criei um arquivo no formato “.csv” e salvei em disco</w:t>
      </w:r>
      <w:r w:rsidR="00C547C9">
        <w:rPr>
          <w:rFonts w:ascii="Arial" w:hAnsi="Arial" w:cs="Arial"/>
          <w:color w:val="000000"/>
          <w:szCs w:val="24"/>
          <w:shd w:val="clear" w:color="auto" w:fill="FFFFFF"/>
        </w:rPr>
        <w:t xml:space="preserve"> com o seguinte código:</w:t>
      </w:r>
    </w:p>
    <w:p w14:paraId="702526A2" w14:textId="15E8E6FD" w:rsidR="00C547C9" w:rsidRDefault="00C547C9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C547C9">
        <w:rPr>
          <w:rFonts w:ascii="Arial" w:hAnsi="Arial" w:cs="Arial"/>
          <w:color w:val="000000"/>
          <w:szCs w:val="24"/>
          <w:shd w:val="clear" w:color="auto" w:fill="FFFFFF"/>
        </w:rPr>
        <w:drawing>
          <wp:inline distT="0" distB="0" distL="0" distR="0" wp14:anchorId="22F23787" wp14:editId="2F26D94D">
            <wp:extent cx="5759450" cy="1360805"/>
            <wp:effectExtent l="0" t="0" r="0" b="0"/>
            <wp:docPr id="57828355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3550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CF9" w14:textId="77777777" w:rsidR="006253AF" w:rsidRDefault="006253AF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C6C4EC3" w14:textId="4EC49256" w:rsidR="00E80E92" w:rsidRDefault="00E80E92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Feito isso, </w:t>
      </w:r>
      <w:r w:rsidR="00C81E50">
        <w:rPr>
          <w:rFonts w:ascii="Arial" w:hAnsi="Arial" w:cs="Arial"/>
          <w:color w:val="000000"/>
          <w:szCs w:val="24"/>
          <w:shd w:val="clear" w:color="auto" w:fill="FFFFFF"/>
        </w:rPr>
        <w:t xml:space="preserve">criei um </w:t>
      </w:r>
    </w:p>
    <w:p w14:paraId="68B70430" w14:textId="47CE2A84" w:rsidR="00E345AD" w:rsidRDefault="000718E0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Abaixo estão os arquivos CSV gerados:</w:t>
      </w:r>
    </w:p>
    <w:p w14:paraId="12DD6023" w14:textId="77777777" w:rsidR="000D401F" w:rsidRDefault="000D401F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A2AA236" w14:textId="7E46AF8E" w:rsidR="006253AF" w:rsidRDefault="00A54E2B" w:rsidP="000718E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Chamados_Suporte_TI:</w:t>
      </w:r>
    </w:p>
    <w:p w14:paraId="1F4957F8" w14:textId="24323003" w:rsidR="000718E0" w:rsidRDefault="00C1041D" w:rsidP="006253AF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C1041D"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 wp14:anchorId="3468BAE8" wp14:editId="3FA3980A">
            <wp:extent cx="5759450" cy="1333500"/>
            <wp:effectExtent l="0" t="0" r="0" b="0"/>
            <wp:docPr id="6292191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919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A237" w14:textId="77777777" w:rsidR="00A54E2B" w:rsidRDefault="00A54E2B" w:rsidP="006253AF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FFED40C" w14:textId="77777777" w:rsidR="00A54E2B" w:rsidRDefault="00A54E2B" w:rsidP="006253AF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6E8B7A1" w14:textId="6539D842" w:rsidR="00A54E2B" w:rsidRDefault="00A54E2B" w:rsidP="00A54E2B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Usuario:</w:t>
      </w:r>
    </w:p>
    <w:p w14:paraId="6579D85A" w14:textId="797BEA5F" w:rsidR="00B82542" w:rsidRDefault="006253AF" w:rsidP="00392BAF">
      <w:pPr>
        <w:spacing w:before="0" w:after="0" w:line="360" w:lineRule="auto"/>
        <w:ind w:left="0" w:right="0"/>
        <w:jc w:val="center"/>
        <w:rPr>
          <w:rFonts w:ascii="Arial" w:hAnsi="Arial" w:cs="Arial"/>
          <w:color w:val="000000"/>
          <w:szCs w:val="24"/>
          <w:shd w:val="clear" w:color="auto" w:fill="FFFFFF"/>
        </w:rPr>
      </w:pPr>
      <w:r w:rsidRPr="006253AF"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 wp14:anchorId="21DB40AA" wp14:editId="5CD67C30">
            <wp:extent cx="5289395" cy="2199736"/>
            <wp:effectExtent l="0" t="0" r="6985" b="0"/>
            <wp:docPr id="6037804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045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577" cy="2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6DF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B24EA15" w14:textId="346A7283" w:rsidR="00A54E2B" w:rsidRDefault="00392BAF" w:rsidP="00A54E2B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Departamentos:</w:t>
      </w:r>
    </w:p>
    <w:p w14:paraId="14485A5E" w14:textId="3F628B5E" w:rsidR="00392BAF" w:rsidRDefault="00392BAF" w:rsidP="00392BAF">
      <w:pPr>
        <w:spacing w:before="0" w:after="0" w:line="360" w:lineRule="auto"/>
        <w:ind w:left="0" w:right="0"/>
        <w:jc w:val="center"/>
        <w:rPr>
          <w:rFonts w:ascii="Arial" w:hAnsi="Arial" w:cs="Arial"/>
          <w:color w:val="000000"/>
          <w:szCs w:val="24"/>
          <w:shd w:val="clear" w:color="auto" w:fill="FFFFFF"/>
        </w:rPr>
      </w:pPr>
      <w:r w:rsidRPr="00392BAF">
        <w:rPr>
          <w:rFonts w:ascii="Arial" w:hAnsi="Arial" w:cs="Arial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428970F0" wp14:editId="6F7C1404">
            <wp:extent cx="5327402" cy="1871932"/>
            <wp:effectExtent l="0" t="0" r="6985" b="0"/>
            <wp:docPr id="21139183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1830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398" cy="18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9565" w14:textId="77777777" w:rsidR="00A54E2B" w:rsidRDefault="00A54E2B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13BD2CE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2B46E10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88B691E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5B73B51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FE90C9A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B1D029F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F98603F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3C5A152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75A5A13" w14:textId="6049B601" w:rsidR="000D401F" w:rsidRDefault="000D401F" w:rsidP="000D401F">
      <w:pPr>
        <w:spacing w:before="0" w:after="0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CONSULTAS</w:t>
      </w:r>
    </w:p>
    <w:p w14:paraId="603E8269" w14:textId="77777777" w:rsidR="000D401F" w:rsidRDefault="000D401F" w:rsidP="000D401F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D331EA1" w14:textId="10731146" w:rsidR="00392BAF" w:rsidRDefault="000D401F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Nesta etapa, utilizei a biblioteca sqlite3</w:t>
      </w:r>
      <w:r w:rsidR="001F0F43">
        <w:rPr>
          <w:rFonts w:ascii="Arial" w:hAnsi="Arial" w:cs="Arial"/>
          <w:color w:val="000000"/>
          <w:szCs w:val="24"/>
          <w:shd w:val="clear" w:color="auto" w:fill="FFFFFF"/>
        </w:rPr>
        <w:t xml:space="preserve"> para realizar a criação do banco de dados, após isso, criei as </w:t>
      </w:r>
      <w:r w:rsidR="0041129A">
        <w:rPr>
          <w:rFonts w:ascii="Arial" w:hAnsi="Arial" w:cs="Arial"/>
          <w:color w:val="000000"/>
          <w:szCs w:val="24"/>
          <w:shd w:val="clear" w:color="auto" w:fill="FFFFFF"/>
        </w:rPr>
        <w:t xml:space="preserve">três tabelas referentes às </w:t>
      </w:r>
      <w:r w:rsidR="00782CAA">
        <w:rPr>
          <w:rFonts w:ascii="Arial" w:hAnsi="Arial" w:cs="Arial"/>
          <w:color w:val="000000"/>
          <w:szCs w:val="24"/>
          <w:shd w:val="clear" w:color="auto" w:fill="FFFFFF"/>
        </w:rPr>
        <w:t xml:space="preserve">entidades. </w:t>
      </w:r>
    </w:p>
    <w:p w14:paraId="7458D425" w14:textId="2F8BDB6B" w:rsidR="00782CAA" w:rsidRDefault="00782CAA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Todas as consultas foram realizadas com a sintaxe SQL, como é exibido a seguir:</w:t>
      </w:r>
    </w:p>
    <w:p w14:paraId="33DEA44F" w14:textId="77777777" w:rsidR="00BB743C" w:rsidRDefault="00BB743C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64AED58" w14:textId="37A262A2" w:rsidR="00205988" w:rsidRDefault="00205988" w:rsidP="000D401F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>Consulta 1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35ADC773" w14:textId="5544ADD0" w:rsidR="00782CAA" w:rsidRDefault="00782CAA" w:rsidP="00782CAA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46CCE765" wp14:editId="5321F721">
            <wp:extent cx="5867232" cy="2855343"/>
            <wp:effectExtent l="0" t="0" r="635" b="2540"/>
            <wp:docPr id="181356967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9675" name="Imagem 1" descr="Interface gráfica do usuário, Texto, Aplicativo, Email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76" cy="28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755D" w14:textId="2E22053E" w:rsidR="00392BAF" w:rsidRDefault="00782CAA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Para a primeira </w:t>
      </w:r>
      <w:r w:rsidR="00A21C0E">
        <w:rPr>
          <w:rFonts w:ascii="Arial" w:hAnsi="Arial" w:cs="Arial"/>
          <w:color w:val="000000"/>
          <w:szCs w:val="24"/>
          <w:shd w:val="clear" w:color="auto" w:fill="FFFFFF"/>
        </w:rPr>
        <w:t>consulta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8D676E">
        <w:rPr>
          <w:rFonts w:ascii="Arial" w:hAnsi="Arial" w:cs="Arial"/>
          <w:color w:val="000000"/>
          <w:szCs w:val="24"/>
          <w:shd w:val="clear" w:color="auto" w:fill="FFFFFF"/>
        </w:rPr>
        <w:t xml:space="preserve">retornei a tabela usuário, utilizando “join” para dar valor </w:t>
      </w:r>
      <w:r w:rsidR="00636CDB">
        <w:rPr>
          <w:rFonts w:ascii="Arial" w:hAnsi="Arial" w:cs="Arial"/>
          <w:color w:val="000000"/>
          <w:szCs w:val="24"/>
          <w:shd w:val="clear" w:color="auto" w:fill="FFFFFF"/>
        </w:rPr>
        <w:t xml:space="preserve">a chave estrangeira “Usuario.ID_Departamento”. </w:t>
      </w:r>
      <w:r w:rsidR="007858BB">
        <w:rPr>
          <w:rFonts w:ascii="Arial" w:hAnsi="Arial" w:cs="Arial"/>
          <w:color w:val="000000"/>
          <w:szCs w:val="24"/>
          <w:shd w:val="clear" w:color="auto" w:fill="FFFFFF"/>
        </w:rPr>
        <w:t xml:space="preserve">apliquei a chamada “order by” para </w:t>
      </w:r>
      <w:r w:rsidR="00205988">
        <w:rPr>
          <w:rFonts w:ascii="Arial" w:hAnsi="Arial" w:cs="Arial"/>
          <w:color w:val="000000"/>
          <w:szCs w:val="24"/>
          <w:shd w:val="clear" w:color="auto" w:fill="FFFFFF"/>
        </w:rPr>
        <w:t>organizar os elementos na forma alfabética e dentro de cada departamento.</w:t>
      </w:r>
    </w:p>
    <w:p w14:paraId="11BF6526" w14:textId="77777777" w:rsidR="00205988" w:rsidRDefault="0020598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F3C54EA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1C7EE21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6FC791E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EF5FC3A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FC25BF0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1DF4181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7ADEBCED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A1B2D08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75EC4C6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26DDDC13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55FEDCB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5D5A51A" w14:textId="77777777" w:rsidR="00BB743C" w:rsidRDefault="00BB743C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F58FD4D" w14:textId="01383C83" w:rsidR="00205988" w:rsidRDefault="0020598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 xml:space="preserve">Consulta </w:t>
      </w:r>
      <w:r>
        <w:rPr>
          <w:rFonts w:ascii="Arial" w:hAnsi="Arial" w:cs="Arial"/>
          <w:color w:val="000000"/>
          <w:szCs w:val="24"/>
          <w:u w:val="single"/>
          <w:shd w:val="clear" w:color="auto" w:fill="FFFFFF"/>
        </w:rPr>
        <w:t>2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02467F2D" w14:textId="0AC9A0BC" w:rsidR="00205988" w:rsidRDefault="002F6864" w:rsidP="00BB743C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F6864">
        <w:rPr>
          <w:rFonts w:ascii="Arial" w:hAnsi="Arial" w:cs="Arial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7427F761" wp14:editId="6ED363CC">
            <wp:extent cx="5759450" cy="4858385"/>
            <wp:effectExtent l="0" t="0" r="0" b="0"/>
            <wp:docPr id="582605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507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964" w14:textId="77777777" w:rsidR="00205988" w:rsidRDefault="0020598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7251117" w14:textId="49F9F60F" w:rsidR="00205988" w:rsidRDefault="00247C09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Nesta consulta, fiz o chamados aos atributos presentes na tabela “Chamado_ID”</w:t>
      </w:r>
      <w:r w:rsidR="002F6864"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144C28">
        <w:rPr>
          <w:rFonts w:ascii="Arial" w:hAnsi="Arial" w:cs="Arial"/>
          <w:color w:val="000000"/>
          <w:szCs w:val="24"/>
          <w:shd w:val="clear" w:color="auto" w:fill="FFFFFF"/>
        </w:rPr>
        <w:t>com a utilização de “join” para subistituir as chaves estrangeiras pelos valores corresponde</w:t>
      </w:r>
      <w:r w:rsidR="00107CAA">
        <w:rPr>
          <w:rFonts w:ascii="Arial" w:hAnsi="Arial" w:cs="Arial"/>
          <w:color w:val="000000"/>
          <w:szCs w:val="24"/>
          <w:shd w:val="clear" w:color="auto" w:fill="FFFFFF"/>
        </w:rPr>
        <w:t xml:space="preserve">ntes e finalizei com a ordenação crescente baseada na coluna “Prioridade”. </w:t>
      </w:r>
    </w:p>
    <w:p w14:paraId="5997079E" w14:textId="76481B0D" w:rsidR="00107CAA" w:rsidRDefault="00107CAA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Os dados </w:t>
      </w:r>
      <w:r w:rsidR="00226B0D">
        <w:rPr>
          <w:rFonts w:ascii="Arial" w:hAnsi="Arial" w:cs="Arial"/>
          <w:color w:val="000000"/>
          <w:szCs w:val="24"/>
          <w:shd w:val="clear" w:color="auto" w:fill="FFFFFF"/>
        </w:rPr>
        <w:t>originalmente estavam em formato númerico, para adequar ao que foi pedido, criei a função “muda_valor()”</w:t>
      </w:r>
      <w:r w:rsidR="005B3485">
        <w:rPr>
          <w:rFonts w:ascii="Arial" w:hAnsi="Arial" w:cs="Arial"/>
          <w:color w:val="000000"/>
          <w:szCs w:val="24"/>
          <w:shd w:val="clear" w:color="auto" w:fill="FFFFFF"/>
        </w:rPr>
        <w:t xml:space="preserve"> e apliquei com o método “map” a todos os valores dessa variável.</w:t>
      </w:r>
    </w:p>
    <w:p w14:paraId="6686B94F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DB1ECFC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3B514F76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9C732DA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039B36D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D1D98BF" w14:textId="77777777" w:rsidR="005B3485" w:rsidRDefault="005B3485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75D04B0" w14:textId="499F4402" w:rsidR="005B3485" w:rsidRDefault="005B3485" w:rsidP="005B3485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 xml:space="preserve">Consulta </w:t>
      </w:r>
      <w:r>
        <w:rPr>
          <w:rFonts w:ascii="Arial" w:hAnsi="Arial" w:cs="Arial"/>
          <w:color w:val="000000"/>
          <w:szCs w:val="24"/>
          <w:u w:val="single"/>
          <w:shd w:val="clear" w:color="auto" w:fill="FFFFFF"/>
        </w:rPr>
        <w:t>3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0059E6A6" w14:textId="3A31EE77" w:rsidR="005B3485" w:rsidRDefault="00CB1CA4" w:rsidP="00CB1CA4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CB1CA4">
        <w:rPr>
          <w:rFonts w:ascii="Arial" w:hAnsi="Arial" w:cs="Arial"/>
          <w:noProof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28961FD4" wp14:editId="3717EC90">
            <wp:extent cx="5759450" cy="2059940"/>
            <wp:effectExtent l="0" t="0" r="0" b="0"/>
            <wp:docPr id="11225437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43786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481" w14:textId="04D573F9" w:rsidR="005B3485" w:rsidRDefault="00A048E8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Neste caso fiz o uso do “limit”, para limitar a saída apenas ao 1º valor</w:t>
      </w:r>
      <w:r w:rsidR="009F7930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14:paraId="177A026E" w14:textId="77777777" w:rsidR="009F7930" w:rsidRDefault="009F7930" w:rsidP="00205988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B5E0C0E" w14:textId="1AD71AFC" w:rsidR="009F7930" w:rsidRDefault="009F7930" w:rsidP="009F7930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205988">
        <w:rPr>
          <w:rFonts w:ascii="Arial" w:hAnsi="Arial" w:cs="Arial"/>
          <w:color w:val="000000"/>
          <w:szCs w:val="24"/>
          <w:u w:val="single"/>
          <w:shd w:val="clear" w:color="auto" w:fill="FFFFFF"/>
        </w:rPr>
        <w:t xml:space="preserve">Consulta </w:t>
      </w:r>
      <w:r>
        <w:rPr>
          <w:rFonts w:ascii="Arial" w:hAnsi="Arial" w:cs="Arial"/>
          <w:color w:val="000000"/>
          <w:szCs w:val="24"/>
          <w:u w:val="single"/>
          <w:shd w:val="clear" w:color="auto" w:fill="FFFFFF"/>
        </w:rPr>
        <w:t>4</w:t>
      </w:r>
      <w:r>
        <w:rPr>
          <w:rFonts w:ascii="Arial" w:hAnsi="Arial" w:cs="Arial"/>
          <w:color w:val="000000"/>
          <w:szCs w:val="24"/>
          <w:shd w:val="clear" w:color="auto" w:fill="FFFFFF"/>
        </w:rPr>
        <w:t>:</w:t>
      </w:r>
    </w:p>
    <w:p w14:paraId="4B83ED83" w14:textId="54F6FDEC" w:rsidR="009F7930" w:rsidRDefault="007F73CB" w:rsidP="00FB187C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 w:rsidRPr="007F73CB">
        <w:rPr>
          <w:rFonts w:ascii="Arial" w:hAnsi="Arial" w:cs="Arial"/>
          <w:noProof/>
          <w:color w:val="000000"/>
          <w:szCs w:val="24"/>
          <w:shd w:val="clear" w:color="auto" w:fill="FFFFFF"/>
        </w:rPr>
        <w:drawing>
          <wp:inline distT="0" distB="0" distL="0" distR="0" wp14:anchorId="2278212D" wp14:editId="726BA688">
            <wp:extent cx="5759450" cy="2365375"/>
            <wp:effectExtent l="0" t="0" r="0" b="0"/>
            <wp:docPr id="16770932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3206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DF9" w14:textId="6175719A" w:rsidR="00205988" w:rsidRDefault="00F73B95" w:rsidP="00FB187C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>Fiz a chamada apenas dos departa</w:t>
      </w:r>
      <w:r w:rsidR="000F5057">
        <w:rPr>
          <w:rFonts w:ascii="Arial" w:hAnsi="Arial" w:cs="Arial"/>
          <w:color w:val="000000"/>
          <w:szCs w:val="24"/>
          <w:shd w:val="clear" w:color="auto" w:fill="FFFFFF"/>
        </w:rPr>
        <w:t>mentos e quantidades de “ID” que cada um possuia na tabela “chamados_TI”</w:t>
      </w:r>
      <w:r w:rsidR="00E049E8">
        <w:rPr>
          <w:rFonts w:ascii="Arial" w:hAnsi="Arial" w:cs="Arial"/>
          <w:color w:val="000000"/>
          <w:szCs w:val="24"/>
          <w:shd w:val="clear" w:color="auto" w:fill="FFFFFF"/>
        </w:rPr>
        <w:t xml:space="preserve">, </w:t>
      </w:r>
      <w:r w:rsidR="007A74C7">
        <w:rPr>
          <w:rFonts w:ascii="Arial" w:hAnsi="Arial" w:cs="Arial"/>
          <w:color w:val="000000"/>
          <w:szCs w:val="24"/>
          <w:shd w:val="clear" w:color="auto" w:fill="FFFFFF"/>
        </w:rPr>
        <w:t xml:space="preserve">agrupando por Departamento e ordem crescente das ocorrências. Expondo o ranking </w:t>
      </w:r>
      <w:r w:rsidR="00146668">
        <w:rPr>
          <w:rFonts w:ascii="Arial" w:hAnsi="Arial" w:cs="Arial"/>
          <w:color w:val="000000"/>
          <w:szCs w:val="24"/>
          <w:shd w:val="clear" w:color="auto" w:fill="FFFFFF"/>
        </w:rPr>
        <w:t>de chamados por cada setor da empresa.</w:t>
      </w:r>
    </w:p>
    <w:p w14:paraId="0CA85CEE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CE2E8E0" w14:textId="77777777" w:rsidR="00392BAF" w:rsidRDefault="00392BAF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4D0A8720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A0321C5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08BE54E5" w14:textId="77777777" w:rsidR="00B82542" w:rsidRDefault="00B82542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56E02D7B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66924A85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545F9E5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867B481" w14:textId="77777777" w:rsidR="00146668" w:rsidRDefault="00146668" w:rsidP="00792C55">
      <w:pPr>
        <w:spacing w:before="0" w:after="0" w:line="360" w:lineRule="auto"/>
        <w:ind w:left="0" w:right="0"/>
        <w:jc w:val="both"/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18094993" w14:textId="28EE91C1" w:rsidR="00146668" w:rsidRDefault="00146668" w:rsidP="00DD2F67">
      <w:pPr>
        <w:spacing w:before="0" w:after="0" w:line="360" w:lineRule="auto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APLICAÇÃO EM BIG DATA</w:t>
      </w:r>
    </w:p>
    <w:p w14:paraId="12A32E53" w14:textId="410DEE71" w:rsidR="00DD2F67" w:rsidRDefault="0016732F" w:rsidP="00DD2F67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O Big Data se baseia em alto volume de dados com alta velocidade</w:t>
      </w:r>
      <w:r w:rsidR="00CD5F25">
        <w:rPr>
          <w:rFonts w:ascii="Arial" w:hAnsi="Arial" w:cs="Arial"/>
          <w:color w:val="auto"/>
          <w:szCs w:val="24"/>
        </w:rPr>
        <w:t xml:space="preserve"> e imensa variedade</w:t>
      </w:r>
      <w:r>
        <w:rPr>
          <w:rFonts w:ascii="Arial" w:hAnsi="Arial" w:cs="Arial"/>
          <w:color w:val="auto"/>
          <w:szCs w:val="24"/>
        </w:rPr>
        <w:t xml:space="preserve">, isso faz crescer de importância a utilização de boas práticas de programação, como forma de otimizar </w:t>
      </w:r>
      <w:r w:rsidR="00610FC0">
        <w:rPr>
          <w:rFonts w:ascii="Arial" w:hAnsi="Arial" w:cs="Arial"/>
          <w:color w:val="auto"/>
          <w:szCs w:val="24"/>
        </w:rPr>
        <w:t xml:space="preserve">os processos e proporcionar maior veracidade e confiabilidade nas informações geradas. </w:t>
      </w:r>
    </w:p>
    <w:p w14:paraId="2590CE80" w14:textId="46FE5033" w:rsidR="007459C6" w:rsidRDefault="00610FC0" w:rsidP="007459C6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O Sistema de chamado </w:t>
      </w:r>
      <w:r w:rsidR="00A02100">
        <w:rPr>
          <w:rFonts w:ascii="Arial" w:hAnsi="Arial" w:cs="Arial"/>
          <w:color w:val="auto"/>
          <w:szCs w:val="24"/>
        </w:rPr>
        <w:t xml:space="preserve">pode ser utilizado como uma boa fonte de dados para esse propósito, haja vista que está extremamente normalizada e </w:t>
      </w:r>
      <w:r w:rsidR="00F508A7">
        <w:rPr>
          <w:rFonts w:ascii="Arial" w:hAnsi="Arial" w:cs="Arial"/>
          <w:color w:val="auto"/>
          <w:szCs w:val="24"/>
        </w:rPr>
        <w:t xml:space="preserve">cada tabela faz link com outras tabelas, gerando assim, maior fluxo de informação com </w:t>
      </w:r>
      <w:r w:rsidR="00CE33ED">
        <w:rPr>
          <w:rFonts w:ascii="Arial" w:hAnsi="Arial" w:cs="Arial"/>
          <w:color w:val="auto"/>
          <w:szCs w:val="24"/>
        </w:rPr>
        <w:t xml:space="preserve">uso menor da memória ou qualquer espaço de armazenamento. </w:t>
      </w:r>
    </w:p>
    <w:p w14:paraId="5D86479D" w14:textId="77777777" w:rsidR="00F210CA" w:rsidRDefault="00F210CA" w:rsidP="007459C6">
      <w:pPr>
        <w:spacing w:before="0" w:after="0" w:line="360" w:lineRule="auto"/>
        <w:ind w:left="0" w:right="0" w:firstLine="851"/>
        <w:jc w:val="both"/>
        <w:rPr>
          <w:rFonts w:ascii="Arial" w:hAnsi="Arial" w:cs="Arial"/>
          <w:color w:val="auto"/>
          <w:szCs w:val="24"/>
        </w:rPr>
      </w:pPr>
    </w:p>
    <w:p w14:paraId="7569DDB0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C85F2E9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CBC564F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312903F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B802D04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B8CD809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1998EBF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F21BCAB" w14:textId="77777777" w:rsidR="0014512C" w:rsidRDefault="0014512C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9AE756F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355EAEC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E9E636E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53D6DA5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1698B7D9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6997238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AE98FAF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1C74A9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0157032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BAF786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B4DA796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1E29856A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3DBFEF3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2DBF53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7E8C7C37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D5DA6EA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15E916C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733491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8D86129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23446CF9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313153E9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7CC9A28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A6134FC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764BBB95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1DE08CE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4F112700" w14:textId="77777777" w:rsidR="00CE33ED" w:rsidRDefault="00CE33ED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AB9FECE" w14:textId="77777777" w:rsidR="00F97FB1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098A3FE2" w14:textId="3B5D7050" w:rsidR="00F97FB1" w:rsidRDefault="00F97FB1" w:rsidP="00EF3393">
      <w:pPr>
        <w:spacing w:before="0" w:after="0"/>
        <w:ind w:left="0" w:right="0"/>
        <w:jc w:val="center"/>
        <w:rPr>
          <w:rFonts w:ascii="Arial" w:hAnsi="Arial" w:cs="Arial"/>
          <w:b/>
          <w:bCs/>
          <w:color w:val="auto"/>
          <w:szCs w:val="24"/>
        </w:rPr>
      </w:pPr>
      <w:r>
        <w:rPr>
          <w:rFonts w:ascii="Arial" w:hAnsi="Arial" w:cs="Arial"/>
          <w:b/>
          <w:bCs/>
          <w:color w:val="auto"/>
          <w:szCs w:val="24"/>
        </w:rPr>
        <w:t>REFERÊNCIA BIBLIOGRÁFICA:</w:t>
      </w:r>
    </w:p>
    <w:p w14:paraId="419121B9" w14:textId="77777777" w:rsidR="00F97FB1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6695F432" w14:textId="77777777" w:rsidR="008862FB" w:rsidRDefault="008862FB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1F626C3C" w14:textId="77777777" w:rsidR="007459C6" w:rsidRDefault="000F55CF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Cs w:val="24"/>
        </w:rPr>
        <w:lastRenderedPageBreak/>
        <w:t>Plataforma para confecção de diagramas</w:t>
      </w:r>
      <w:r w:rsidR="00CE33ED">
        <w:rPr>
          <w:rFonts w:ascii="Arial" w:hAnsi="Arial" w:cs="Arial"/>
          <w:b w:val="0"/>
          <w:bCs w:val="0"/>
          <w:color w:val="000000" w:themeColor="text1"/>
          <w:szCs w:val="24"/>
        </w:rPr>
        <w:t>, para verificação do</w:t>
      </w:r>
      <w:r w:rsidR="007459C6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diagrama feito para os TP’s 3 e 5</w:t>
      </w:r>
      <w:r w:rsidR="00F84A04">
        <w:rPr>
          <w:rFonts w:ascii="Arial" w:hAnsi="Arial" w:cs="Arial"/>
          <w:b w:val="0"/>
          <w:bCs w:val="0"/>
          <w:color w:val="000000" w:themeColor="text1"/>
          <w:szCs w:val="24"/>
        </w:rPr>
        <w:t>. Disponível em:</w:t>
      </w:r>
    </w:p>
    <w:p w14:paraId="792B5C2B" w14:textId="1DDF04E1" w:rsidR="00F84A04" w:rsidRDefault="00000000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  <w:hyperlink r:id="rId20" w:anchor="/d/pOnipw" w:history="1">
        <w:r w:rsidR="000124D3" w:rsidRPr="00EF3393">
          <w:rPr>
            <w:rStyle w:val="Hyperlink"/>
            <w:b w:val="0"/>
            <w:bCs w:val="0"/>
          </w:rPr>
          <w:t>https://app.quickdatabasediagrams.com/#/d/pOnipw</w:t>
        </w:r>
      </w:hyperlink>
      <w:r w:rsidR="00F84A04" w:rsidRPr="00EF3393">
        <w:rPr>
          <w:rFonts w:ascii="Arial" w:hAnsi="Arial" w:cs="Arial"/>
          <w:b w:val="0"/>
          <w:bCs w:val="0"/>
          <w:color w:val="000000" w:themeColor="text1"/>
          <w:szCs w:val="24"/>
        </w:rPr>
        <w:t>.</w:t>
      </w:r>
    </w:p>
    <w:p w14:paraId="4DAAB051" w14:textId="77777777" w:rsidR="000124D3" w:rsidRDefault="000124D3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</w:p>
    <w:p w14:paraId="48C20CB1" w14:textId="4CF844E9" w:rsidR="000124D3" w:rsidRDefault="000124D3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Cs w:val="24"/>
        </w:rPr>
        <w:t>Infnet,</w:t>
      </w:r>
      <w:r w:rsidR="00B3496E"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 repositório de aulas gravadas. Disponível em:</w:t>
      </w:r>
    </w:p>
    <w:p w14:paraId="0A9E5D19" w14:textId="6D35D74A" w:rsidR="00B3496E" w:rsidRDefault="00000000" w:rsidP="00F84A04">
      <w:pPr>
        <w:pStyle w:val="Assinatura"/>
        <w:spacing w:line="360" w:lineRule="auto"/>
        <w:ind w:left="0" w:right="-2"/>
        <w:rPr>
          <w:rStyle w:val="Hyperlink"/>
          <w:rFonts w:ascii="Arial" w:hAnsi="Arial" w:cs="Arial"/>
          <w:b w:val="0"/>
          <w:bCs w:val="0"/>
          <w:szCs w:val="24"/>
        </w:rPr>
      </w:pPr>
      <w:hyperlink r:id="rId21" w:history="1">
        <w:r w:rsidR="00B3496E" w:rsidRPr="001D21EA">
          <w:rPr>
            <w:rStyle w:val="Hyperlink"/>
            <w:rFonts w:ascii="Arial" w:hAnsi="Arial" w:cs="Arial"/>
            <w:b w:val="0"/>
            <w:bCs w:val="0"/>
            <w:szCs w:val="24"/>
          </w:rPr>
          <w:t>https://lms.infnet.edu.br/moodle/mod/assign/view.php?id=352294#</w:t>
        </w:r>
      </w:hyperlink>
    </w:p>
    <w:p w14:paraId="57BB37CA" w14:textId="77777777" w:rsidR="008862FB" w:rsidRDefault="008862FB" w:rsidP="00F84A04">
      <w:pPr>
        <w:pStyle w:val="Assinatura"/>
        <w:spacing w:line="360" w:lineRule="auto"/>
        <w:ind w:left="0" w:right="-2"/>
        <w:rPr>
          <w:rStyle w:val="Hyperlink"/>
          <w:rFonts w:ascii="Arial" w:hAnsi="Arial" w:cs="Arial"/>
          <w:b w:val="0"/>
          <w:bCs w:val="0"/>
          <w:szCs w:val="24"/>
        </w:rPr>
      </w:pPr>
    </w:p>
    <w:p w14:paraId="05C72DCB" w14:textId="087C39D0" w:rsidR="008862FB" w:rsidRDefault="008862FB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</w:p>
    <w:p w14:paraId="5FC93708" w14:textId="77777777" w:rsidR="00B3496E" w:rsidRPr="008B36A6" w:rsidRDefault="00B3496E" w:rsidP="00F84A04">
      <w:pPr>
        <w:pStyle w:val="Assinatura"/>
        <w:spacing w:line="360" w:lineRule="auto"/>
        <w:ind w:left="0" w:right="-2"/>
        <w:rPr>
          <w:rFonts w:ascii="Arial" w:hAnsi="Arial" w:cs="Arial"/>
          <w:b w:val="0"/>
          <w:bCs w:val="0"/>
          <w:color w:val="000000" w:themeColor="text1"/>
          <w:szCs w:val="24"/>
        </w:rPr>
      </w:pPr>
    </w:p>
    <w:p w14:paraId="3D8C326E" w14:textId="77777777" w:rsidR="00F97FB1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p w14:paraId="5D05D7AC" w14:textId="77777777" w:rsidR="00F97FB1" w:rsidRPr="006A5859" w:rsidRDefault="00F97FB1" w:rsidP="006A5859">
      <w:pPr>
        <w:spacing w:before="0" w:after="0"/>
        <w:ind w:left="0" w:right="0"/>
        <w:rPr>
          <w:rFonts w:ascii="Arial" w:hAnsi="Arial" w:cs="Arial"/>
          <w:b/>
          <w:bCs/>
          <w:color w:val="auto"/>
          <w:szCs w:val="24"/>
        </w:rPr>
      </w:pPr>
    </w:p>
    <w:sectPr w:rsidR="00F97FB1" w:rsidRPr="006A5859" w:rsidSect="00B550C4">
      <w:headerReference w:type="default" r:id="rId22"/>
      <w:footerReference w:type="default" r:id="rId23"/>
      <w:pgSz w:w="11906" w:h="16838" w:code="9"/>
      <w:pgMar w:top="72" w:right="1418" w:bottom="156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91E6" w14:textId="77777777" w:rsidR="00757FCB" w:rsidRDefault="00757FCB" w:rsidP="00A66B18">
      <w:pPr>
        <w:spacing w:before="0" w:after="0"/>
      </w:pPr>
      <w:r>
        <w:separator/>
      </w:r>
    </w:p>
  </w:endnote>
  <w:endnote w:type="continuationSeparator" w:id="0">
    <w:p w14:paraId="39797785" w14:textId="77777777" w:rsidR="00757FCB" w:rsidRDefault="00757FC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625636"/>
      <w:docPartObj>
        <w:docPartGallery w:val="Page Numbers (Bottom of Page)"/>
        <w:docPartUnique/>
      </w:docPartObj>
    </w:sdtPr>
    <w:sdtContent>
      <w:p w14:paraId="209979FE" w14:textId="377D8017" w:rsidR="00446F25" w:rsidRDefault="00446F2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D572CF6" w14:textId="77777777" w:rsidR="00446F25" w:rsidRDefault="00446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58B0" w14:textId="77777777" w:rsidR="00757FCB" w:rsidRDefault="00757FCB" w:rsidP="00A66B18">
      <w:pPr>
        <w:spacing w:before="0" w:after="0"/>
      </w:pPr>
      <w:r>
        <w:separator/>
      </w:r>
    </w:p>
  </w:footnote>
  <w:footnote w:type="continuationSeparator" w:id="0">
    <w:p w14:paraId="66F9B695" w14:textId="77777777" w:rsidR="00757FCB" w:rsidRDefault="00757FC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38231" w14:textId="2C07E62E" w:rsidR="00A66B18" w:rsidRDefault="00A66B18" w:rsidP="0083786E">
    <w:pPr>
      <w:pStyle w:val="Cabealho"/>
      <w:ind w:left="0" w:right="-28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62"/>
    <w:multiLevelType w:val="hybridMultilevel"/>
    <w:tmpl w:val="1384F5B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777EC"/>
    <w:multiLevelType w:val="hybridMultilevel"/>
    <w:tmpl w:val="C5DC2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8D0"/>
    <w:multiLevelType w:val="hybridMultilevel"/>
    <w:tmpl w:val="CE08B8C8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D54EAD"/>
    <w:multiLevelType w:val="hybridMultilevel"/>
    <w:tmpl w:val="93CC84CC"/>
    <w:lvl w:ilvl="0" w:tplc="04160019">
      <w:start w:val="1"/>
      <w:numFmt w:val="lowerLetter"/>
      <w:lvlText w:val="%1.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FD4741"/>
    <w:multiLevelType w:val="hybridMultilevel"/>
    <w:tmpl w:val="2272C79A"/>
    <w:lvl w:ilvl="0" w:tplc="75269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15F62"/>
    <w:multiLevelType w:val="hybridMultilevel"/>
    <w:tmpl w:val="DDE2B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F7ECF"/>
    <w:multiLevelType w:val="hybridMultilevel"/>
    <w:tmpl w:val="D11834DE"/>
    <w:lvl w:ilvl="0" w:tplc="7772B560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ED4791F"/>
    <w:multiLevelType w:val="hybridMultilevel"/>
    <w:tmpl w:val="FAE271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F63EE"/>
    <w:multiLevelType w:val="hybridMultilevel"/>
    <w:tmpl w:val="BC28C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05CDA"/>
    <w:multiLevelType w:val="hybridMultilevel"/>
    <w:tmpl w:val="56BA8CE2"/>
    <w:lvl w:ilvl="0" w:tplc="506489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93EC7"/>
    <w:multiLevelType w:val="hybridMultilevel"/>
    <w:tmpl w:val="D8B0705A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8B0ED9"/>
    <w:multiLevelType w:val="hybridMultilevel"/>
    <w:tmpl w:val="9D1836AC"/>
    <w:lvl w:ilvl="0" w:tplc="CEF8BC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83E98"/>
    <w:multiLevelType w:val="hybridMultilevel"/>
    <w:tmpl w:val="112AD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9508C4"/>
    <w:multiLevelType w:val="hybridMultilevel"/>
    <w:tmpl w:val="427ACC1A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F737C29"/>
    <w:multiLevelType w:val="hybridMultilevel"/>
    <w:tmpl w:val="53868DE6"/>
    <w:lvl w:ilvl="0" w:tplc="8E7A4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9D4FB0"/>
    <w:multiLevelType w:val="hybridMultilevel"/>
    <w:tmpl w:val="984C4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9E6477"/>
    <w:multiLevelType w:val="hybridMultilevel"/>
    <w:tmpl w:val="D846ACAE"/>
    <w:lvl w:ilvl="0" w:tplc="CEF8BC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33595"/>
    <w:multiLevelType w:val="hybridMultilevel"/>
    <w:tmpl w:val="D11834DE"/>
    <w:lvl w:ilvl="0" w:tplc="7772B56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6134313">
    <w:abstractNumId w:val="14"/>
  </w:num>
  <w:num w:numId="2" w16cid:durableId="1564025270">
    <w:abstractNumId w:val="13"/>
  </w:num>
  <w:num w:numId="3" w16cid:durableId="260795122">
    <w:abstractNumId w:val="6"/>
  </w:num>
  <w:num w:numId="4" w16cid:durableId="452557847">
    <w:abstractNumId w:val="2"/>
  </w:num>
  <w:num w:numId="5" w16cid:durableId="1667247239">
    <w:abstractNumId w:val="4"/>
  </w:num>
  <w:num w:numId="6" w16cid:durableId="1532839585">
    <w:abstractNumId w:val="17"/>
  </w:num>
  <w:num w:numId="7" w16cid:durableId="145902425">
    <w:abstractNumId w:val="10"/>
  </w:num>
  <w:num w:numId="8" w16cid:durableId="139616377">
    <w:abstractNumId w:val="3"/>
  </w:num>
  <w:num w:numId="9" w16cid:durableId="1503549902">
    <w:abstractNumId w:val="15"/>
  </w:num>
  <w:num w:numId="10" w16cid:durableId="901478352">
    <w:abstractNumId w:val="7"/>
  </w:num>
  <w:num w:numId="11" w16cid:durableId="481701459">
    <w:abstractNumId w:val="12"/>
  </w:num>
  <w:num w:numId="12" w16cid:durableId="1051197636">
    <w:abstractNumId w:val="1"/>
  </w:num>
  <w:num w:numId="13" w16cid:durableId="588544863">
    <w:abstractNumId w:val="5"/>
  </w:num>
  <w:num w:numId="14" w16cid:durableId="29766061">
    <w:abstractNumId w:val="16"/>
  </w:num>
  <w:num w:numId="15" w16cid:durableId="920718197">
    <w:abstractNumId w:val="8"/>
  </w:num>
  <w:num w:numId="16" w16cid:durableId="716662569">
    <w:abstractNumId w:val="9"/>
  </w:num>
  <w:num w:numId="17" w16cid:durableId="1616597382">
    <w:abstractNumId w:val="11"/>
  </w:num>
  <w:num w:numId="18" w16cid:durableId="151495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8D"/>
    <w:rsid w:val="00004668"/>
    <w:rsid w:val="00010B16"/>
    <w:rsid w:val="000124D3"/>
    <w:rsid w:val="0001391F"/>
    <w:rsid w:val="00017B35"/>
    <w:rsid w:val="00032A37"/>
    <w:rsid w:val="00041108"/>
    <w:rsid w:val="00045401"/>
    <w:rsid w:val="00054040"/>
    <w:rsid w:val="000718E0"/>
    <w:rsid w:val="00071AB9"/>
    <w:rsid w:val="0007385E"/>
    <w:rsid w:val="00076605"/>
    <w:rsid w:val="0008026F"/>
    <w:rsid w:val="00083BAA"/>
    <w:rsid w:val="00085224"/>
    <w:rsid w:val="000958B4"/>
    <w:rsid w:val="00097F28"/>
    <w:rsid w:val="000B092F"/>
    <w:rsid w:val="000B0F94"/>
    <w:rsid w:val="000B1500"/>
    <w:rsid w:val="000B6387"/>
    <w:rsid w:val="000C1781"/>
    <w:rsid w:val="000C72D1"/>
    <w:rsid w:val="000D178B"/>
    <w:rsid w:val="000D401F"/>
    <w:rsid w:val="000D5075"/>
    <w:rsid w:val="000E5114"/>
    <w:rsid w:val="000F2C05"/>
    <w:rsid w:val="000F5057"/>
    <w:rsid w:val="000F5251"/>
    <w:rsid w:val="000F55CF"/>
    <w:rsid w:val="00100D9D"/>
    <w:rsid w:val="0010680C"/>
    <w:rsid w:val="00107CAA"/>
    <w:rsid w:val="0011053D"/>
    <w:rsid w:val="00113D79"/>
    <w:rsid w:val="0012035A"/>
    <w:rsid w:val="001279FC"/>
    <w:rsid w:val="00144C28"/>
    <w:rsid w:val="0014512C"/>
    <w:rsid w:val="00146668"/>
    <w:rsid w:val="00147010"/>
    <w:rsid w:val="00152645"/>
    <w:rsid w:val="00152857"/>
    <w:rsid w:val="00152B0B"/>
    <w:rsid w:val="00154145"/>
    <w:rsid w:val="00154E8F"/>
    <w:rsid w:val="001556A7"/>
    <w:rsid w:val="00160C5E"/>
    <w:rsid w:val="001618EC"/>
    <w:rsid w:val="00161BF9"/>
    <w:rsid w:val="0016732F"/>
    <w:rsid w:val="001733C6"/>
    <w:rsid w:val="001766D6"/>
    <w:rsid w:val="00183449"/>
    <w:rsid w:val="00192419"/>
    <w:rsid w:val="001A6D26"/>
    <w:rsid w:val="001B2A29"/>
    <w:rsid w:val="001B7366"/>
    <w:rsid w:val="001B7FF9"/>
    <w:rsid w:val="001C10D3"/>
    <w:rsid w:val="001C270D"/>
    <w:rsid w:val="001C4619"/>
    <w:rsid w:val="001C548B"/>
    <w:rsid w:val="001D0B5A"/>
    <w:rsid w:val="001D36A4"/>
    <w:rsid w:val="001E2320"/>
    <w:rsid w:val="001E7CB4"/>
    <w:rsid w:val="001F0F43"/>
    <w:rsid w:val="001F178D"/>
    <w:rsid w:val="001F1D65"/>
    <w:rsid w:val="001F46A0"/>
    <w:rsid w:val="00200A29"/>
    <w:rsid w:val="00201EBF"/>
    <w:rsid w:val="00202686"/>
    <w:rsid w:val="00204084"/>
    <w:rsid w:val="00205988"/>
    <w:rsid w:val="002130E3"/>
    <w:rsid w:val="00214E28"/>
    <w:rsid w:val="00221969"/>
    <w:rsid w:val="00226B0D"/>
    <w:rsid w:val="0023191C"/>
    <w:rsid w:val="00236302"/>
    <w:rsid w:val="0024203F"/>
    <w:rsid w:val="002420CB"/>
    <w:rsid w:val="00247310"/>
    <w:rsid w:val="00247C09"/>
    <w:rsid w:val="00252942"/>
    <w:rsid w:val="002618F8"/>
    <w:rsid w:val="00264C28"/>
    <w:rsid w:val="002773A1"/>
    <w:rsid w:val="0028025E"/>
    <w:rsid w:val="00291963"/>
    <w:rsid w:val="002935F6"/>
    <w:rsid w:val="002A604C"/>
    <w:rsid w:val="002B1773"/>
    <w:rsid w:val="002B476A"/>
    <w:rsid w:val="002C77AE"/>
    <w:rsid w:val="002D1C8C"/>
    <w:rsid w:val="002D40BE"/>
    <w:rsid w:val="002D6B42"/>
    <w:rsid w:val="002E40CF"/>
    <w:rsid w:val="002F23CA"/>
    <w:rsid w:val="002F6864"/>
    <w:rsid w:val="002F6D8F"/>
    <w:rsid w:val="00300BAB"/>
    <w:rsid w:val="00302D5A"/>
    <w:rsid w:val="003055B4"/>
    <w:rsid w:val="003059C7"/>
    <w:rsid w:val="00305D49"/>
    <w:rsid w:val="0031351D"/>
    <w:rsid w:val="0032088F"/>
    <w:rsid w:val="0032473A"/>
    <w:rsid w:val="00327839"/>
    <w:rsid w:val="00340ED9"/>
    <w:rsid w:val="00341589"/>
    <w:rsid w:val="003420FC"/>
    <w:rsid w:val="00342D6C"/>
    <w:rsid w:val="003526EB"/>
    <w:rsid w:val="00352B81"/>
    <w:rsid w:val="00366D7A"/>
    <w:rsid w:val="00373AF6"/>
    <w:rsid w:val="00376A48"/>
    <w:rsid w:val="00383526"/>
    <w:rsid w:val="00392BAF"/>
    <w:rsid w:val="00394757"/>
    <w:rsid w:val="00396C22"/>
    <w:rsid w:val="00396EF6"/>
    <w:rsid w:val="003A0150"/>
    <w:rsid w:val="003B3461"/>
    <w:rsid w:val="003B40DB"/>
    <w:rsid w:val="003C06B1"/>
    <w:rsid w:val="003C2AEF"/>
    <w:rsid w:val="003C64A0"/>
    <w:rsid w:val="003D0071"/>
    <w:rsid w:val="003D7193"/>
    <w:rsid w:val="003E24DF"/>
    <w:rsid w:val="003F7E4D"/>
    <w:rsid w:val="00401393"/>
    <w:rsid w:val="00403724"/>
    <w:rsid w:val="0041127F"/>
    <w:rsid w:val="0041129A"/>
    <w:rsid w:val="0041428F"/>
    <w:rsid w:val="004214E0"/>
    <w:rsid w:val="00424EFC"/>
    <w:rsid w:val="00430524"/>
    <w:rsid w:val="00430F0A"/>
    <w:rsid w:val="0043249B"/>
    <w:rsid w:val="004443DB"/>
    <w:rsid w:val="00445244"/>
    <w:rsid w:val="00446F25"/>
    <w:rsid w:val="0044737A"/>
    <w:rsid w:val="00451C34"/>
    <w:rsid w:val="00451DE8"/>
    <w:rsid w:val="00452F49"/>
    <w:rsid w:val="004547C5"/>
    <w:rsid w:val="00457286"/>
    <w:rsid w:val="00457C15"/>
    <w:rsid w:val="004602EF"/>
    <w:rsid w:val="004608BE"/>
    <w:rsid w:val="00467595"/>
    <w:rsid w:val="004679A8"/>
    <w:rsid w:val="0047319F"/>
    <w:rsid w:val="00473412"/>
    <w:rsid w:val="00475406"/>
    <w:rsid w:val="004765FD"/>
    <w:rsid w:val="00477307"/>
    <w:rsid w:val="00483A61"/>
    <w:rsid w:val="004843B1"/>
    <w:rsid w:val="004A0BD3"/>
    <w:rsid w:val="004A112F"/>
    <w:rsid w:val="004A2B0D"/>
    <w:rsid w:val="004A6CEF"/>
    <w:rsid w:val="004A7116"/>
    <w:rsid w:val="004A7D5E"/>
    <w:rsid w:val="004C58F5"/>
    <w:rsid w:val="004D0BF4"/>
    <w:rsid w:val="004D0F4D"/>
    <w:rsid w:val="004D2FC7"/>
    <w:rsid w:val="004D3B1A"/>
    <w:rsid w:val="004D7303"/>
    <w:rsid w:val="004E01B2"/>
    <w:rsid w:val="004E11A6"/>
    <w:rsid w:val="004E1F95"/>
    <w:rsid w:val="004E267A"/>
    <w:rsid w:val="004E5B73"/>
    <w:rsid w:val="004F7EC9"/>
    <w:rsid w:val="00502475"/>
    <w:rsid w:val="00502A3D"/>
    <w:rsid w:val="00502CE6"/>
    <w:rsid w:val="00503CBD"/>
    <w:rsid w:val="005045AC"/>
    <w:rsid w:val="00507EC6"/>
    <w:rsid w:val="00512740"/>
    <w:rsid w:val="005158A2"/>
    <w:rsid w:val="00524E99"/>
    <w:rsid w:val="00534809"/>
    <w:rsid w:val="00543641"/>
    <w:rsid w:val="0054518A"/>
    <w:rsid w:val="0055466D"/>
    <w:rsid w:val="00556592"/>
    <w:rsid w:val="0056108E"/>
    <w:rsid w:val="0057164E"/>
    <w:rsid w:val="005741F8"/>
    <w:rsid w:val="00574D15"/>
    <w:rsid w:val="005755BC"/>
    <w:rsid w:val="00580EC5"/>
    <w:rsid w:val="00581BD5"/>
    <w:rsid w:val="0059104C"/>
    <w:rsid w:val="00594E63"/>
    <w:rsid w:val="005A0B21"/>
    <w:rsid w:val="005B0455"/>
    <w:rsid w:val="005B1621"/>
    <w:rsid w:val="005B3485"/>
    <w:rsid w:val="005B49E5"/>
    <w:rsid w:val="005B5D03"/>
    <w:rsid w:val="005B7FF3"/>
    <w:rsid w:val="005C2210"/>
    <w:rsid w:val="005C4590"/>
    <w:rsid w:val="005D243B"/>
    <w:rsid w:val="005D4BA5"/>
    <w:rsid w:val="005D6509"/>
    <w:rsid w:val="005E5578"/>
    <w:rsid w:val="005F5D8E"/>
    <w:rsid w:val="006005C7"/>
    <w:rsid w:val="00604140"/>
    <w:rsid w:val="00610FC0"/>
    <w:rsid w:val="00615018"/>
    <w:rsid w:val="0062123A"/>
    <w:rsid w:val="006239A3"/>
    <w:rsid w:val="006253AF"/>
    <w:rsid w:val="00631C97"/>
    <w:rsid w:val="00632317"/>
    <w:rsid w:val="00632F3B"/>
    <w:rsid w:val="00632F41"/>
    <w:rsid w:val="0063421B"/>
    <w:rsid w:val="00636CDB"/>
    <w:rsid w:val="00637263"/>
    <w:rsid w:val="00641B9C"/>
    <w:rsid w:val="0064264C"/>
    <w:rsid w:val="00646E75"/>
    <w:rsid w:val="006473CD"/>
    <w:rsid w:val="00647BC6"/>
    <w:rsid w:val="00656C0D"/>
    <w:rsid w:val="00673A06"/>
    <w:rsid w:val="00675D34"/>
    <w:rsid w:val="0067605E"/>
    <w:rsid w:val="00676D0F"/>
    <w:rsid w:val="006775E4"/>
    <w:rsid w:val="00680B64"/>
    <w:rsid w:val="00684B18"/>
    <w:rsid w:val="0068649E"/>
    <w:rsid w:val="006A4C29"/>
    <w:rsid w:val="006A5469"/>
    <w:rsid w:val="006A5859"/>
    <w:rsid w:val="006B1B64"/>
    <w:rsid w:val="006B5A38"/>
    <w:rsid w:val="006C545E"/>
    <w:rsid w:val="006D03A2"/>
    <w:rsid w:val="006D5782"/>
    <w:rsid w:val="006D6E59"/>
    <w:rsid w:val="006E3A16"/>
    <w:rsid w:val="006F6F10"/>
    <w:rsid w:val="00700C81"/>
    <w:rsid w:val="00700F6C"/>
    <w:rsid w:val="007064A1"/>
    <w:rsid w:val="00714317"/>
    <w:rsid w:val="00722226"/>
    <w:rsid w:val="00722F47"/>
    <w:rsid w:val="00730AA7"/>
    <w:rsid w:val="00733A6D"/>
    <w:rsid w:val="00736DD7"/>
    <w:rsid w:val="00740C20"/>
    <w:rsid w:val="007446E7"/>
    <w:rsid w:val="007459C6"/>
    <w:rsid w:val="0075188E"/>
    <w:rsid w:val="00757FCB"/>
    <w:rsid w:val="0076054B"/>
    <w:rsid w:val="00760A72"/>
    <w:rsid w:val="00760CD8"/>
    <w:rsid w:val="00782AE9"/>
    <w:rsid w:val="00782CAA"/>
    <w:rsid w:val="00783E79"/>
    <w:rsid w:val="007858BB"/>
    <w:rsid w:val="00786995"/>
    <w:rsid w:val="007914B6"/>
    <w:rsid w:val="00792C55"/>
    <w:rsid w:val="00792DDD"/>
    <w:rsid w:val="007A0344"/>
    <w:rsid w:val="007A59DD"/>
    <w:rsid w:val="007A74C7"/>
    <w:rsid w:val="007B372F"/>
    <w:rsid w:val="007B3A2F"/>
    <w:rsid w:val="007B4AFD"/>
    <w:rsid w:val="007B5AE8"/>
    <w:rsid w:val="007C29D6"/>
    <w:rsid w:val="007C7246"/>
    <w:rsid w:val="007D2189"/>
    <w:rsid w:val="007F5192"/>
    <w:rsid w:val="007F73CB"/>
    <w:rsid w:val="00803D67"/>
    <w:rsid w:val="00805FEA"/>
    <w:rsid w:val="00806500"/>
    <w:rsid w:val="00816703"/>
    <w:rsid w:val="00816BCD"/>
    <w:rsid w:val="00826C07"/>
    <w:rsid w:val="00831215"/>
    <w:rsid w:val="00835869"/>
    <w:rsid w:val="00836F38"/>
    <w:rsid w:val="00837235"/>
    <w:rsid w:val="0083786E"/>
    <w:rsid w:val="0085705F"/>
    <w:rsid w:val="0086437C"/>
    <w:rsid w:val="00876836"/>
    <w:rsid w:val="00881374"/>
    <w:rsid w:val="008862FB"/>
    <w:rsid w:val="008A11CC"/>
    <w:rsid w:val="008B36A6"/>
    <w:rsid w:val="008C270F"/>
    <w:rsid w:val="008C3490"/>
    <w:rsid w:val="008C47EF"/>
    <w:rsid w:val="008C7DFE"/>
    <w:rsid w:val="008D59EC"/>
    <w:rsid w:val="008D676E"/>
    <w:rsid w:val="008E2A8A"/>
    <w:rsid w:val="008E6278"/>
    <w:rsid w:val="008F0ED9"/>
    <w:rsid w:val="00917790"/>
    <w:rsid w:val="00927FD4"/>
    <w:rsid w:val="009334D3"/>
    <w:rsid w:val="009366D4"/>
    <w:rsid w:val="00936A69"/>
    <w:rsid w:val="00940CE7"/>
    <w:rsid w:val="0095076F"/>
    <w:rsid w:val="009555DB"/>
    <w:rsid w:val="00962907"/>
    <w:rsid w:val="00964AA1"/>
    <w:rsid w:val="00972797"/>
    <w:rsid w:val="00976B27"/>
    <w:rsid w:val="0098493D"/>
    <w:rsid w:val="00990E3D"/>
    <w:rsid w:val="0099773E"/>
    <w:rsid w:val="009C00D4"/>
    <w:rsid w:val="009C3C4B"/>
    <w:rsid w:val="009C632E"/>
    <w:rsid w:val="009D6510"/>
    <w:rsid w:val="009D670A"/>
    <w:rsid w:val="009E36B1"/>
    <w:rsid w:val="009E3B54"/>
    <w:rsid w:val="009F4192"/>
    <w:rsid w:val="009F6646"/>
    <w:rsid w:val="009F7930"/>
    <w:rsid w:val="00A01C69"/>
    <w:rsid w:val="00A02100"/>
    <w:rsid w:val="00A045F8"/>
    <w:rsid w:val="00A048E8"/>
    <w:rsid w:val="00A12245"/>
    <w:rsid w:val="00A219BC"/>
    <w:rsid w:val="00A21C0E"/>
    <w:rsid w:val="00A26FE7"/>
    <w:rsid w:val="00A30F7E"/>
    <w:rsid w:val="00A323A3"/>
    <w:rsid w:val="00A379F5"/>
    <w:rsid w:val="00A50597"/>
    <w:rsid w:val="00A53E43"/>
    <w:rsid w:val="00A54E2B"/>
    <w:rsid w:val="00A561D0"/>
    <w:rsid w:val="00A66B18"/>
    <w:rsid w:val="00A6783B"/>
    <w:rsid w:val="00A77D51"/>
    <w:rsid w:val="00A829F3"/>
    <w:rsid w:val="00A856CF"/>
    <w:rsid w:val="00A96CF8"/>
    <w:rsid w:val="00AA089B"/>
    <w:rsid w:val="00AA6EDE"/>
    <w:rsid w:val="00AB07CF"/>
    <w:rsid w:val="00AB4A11"/>
    <w:rsid w:val="00AD0DFF"/>
    <w:rsid w:val="00AD5ADB"/>
    <w:rsid w:val="00AE1388"/>
    <w:rsid w:val="00AE1ECE"/>
    <w:rsid w:val="00AE247B"/>
    <w:rsid w:val="00AE32AE"/>
    <w:rsid w:val="00AE3DC3"/>
    <w:rsid w:val="00AF3982"/>
    <w:rsid w:val="00B03F47"/>
    <w:rsid w:val="00B14B22"/>
    <w:rsid w:val="00B15942"/>
    <w:rsid w:val="00B176ED"/>
    <w:rsid w:val="00B21153"/>
    <w:rsid w:val="00B3496E"/>
    <w:rsid w:val="00B34D19"/>
    <w:rsid w:val="00B3766B"/>
    <w:rsid w:val="00B439D8"/>
    <w:rsid w:val="00B50294"/>
    <w:rsid w:val="00B51A91"/>
    <w:rsid w:val="00B550C4"/>
    <w:rsid w:val="00B56B02"/>
    <w:rsid w:val="00B57D6E"/>
    <w:rsid w:val="00B609E5"/>
    <w:rsid w:val="00B60BF6"/>
    <w:rsid w:val="00B67C89"/>
    <w:rsid w:val="00B71A25"/>
    <w:rsid w:val="00B752EB"/>
    <w:rsid w:val="00B824FC"/>
    <w:rsid w:val="00B82542"/>
    <w:rsid w:val="00B94609"/>
    <w:rsid w:val="00B95618"/>
    <w:rsid w:val="00B95A21"/>
    <w:rsid w:val="00B96212"/>
    <w:rsid w:val="00B97571"/>
    <w:rsid w:val="00BB1EC6"/>
    <w:rsid w:val="00BB6C65"/>
    <w:rsid w:val="00BB743C"/>
    <w:rsid w:val="00BD23B5"/>
    <w:rsid w:val="00BD429D"/>
    <w:rsid w:val="00BD443E"/>
    <w:rsid w:val="00BE395A"/>
    <w:rsid w:val="00BE48DA"/>
    <w:rsid w:val="00BF1E10"/>
    <w:rsid w:val="00BF2B52"/>
    <w:rsid w:val="00C1041D"/>
    <w:rsid w:val="00C138DE"/>
    <w:rsid w:val="00C13ED3"/>
    <w:rsid w:val="00C313B0"/>
    <w:rsid w:val="00C35110"/>
    <w:rsid w:val="00C36250"/>
    <w:rsid w:val="00C47F97"/>
    <w:rsid w:val="00C547C9"/>
    <w:rsid w:val="00C54F06"/>
    <w:rsid w:val="00C575C6"/>
    <w:rsid w:val="00C63B3E"/>
    <w:rsid w:val="00C658D4"/>
    <w:rsid w:val="00C701F7"/>
    <w:rsid w:val="00C70786"/>
    <w:rsid w:val="00C749AF"/>
    <w:rsid w:val="00C81E50"/>
    <w:rsid w:val="00C90A4F"/>
    <w:rsid w:val="00C90E56"/>
    <w:rsid w:val="00C918D1"/>
    <w:rsid w:val="00C933C0"/>
    <w:rsid w:val="00C959F5"/>
    <w:rsid w:val="00C96F8B"/>
    <w:rsid w:val="00CB0813"/>
    <w:rsid w:val="00CB1CA4"/>
    <w:rsid w:val="00CB31D0"/>
    <w:rsid w:val="00CB411C"/>
    <w:rsid w:val="00CB754F"/>
    <w:rsid w:val="00CC3CD7"/>
    <w:rsid w:val="00CC5A03"/>
    <w:rsid w:val="00CC7823"/>
    <w:rsid w:val="00CC78A4"/>
    <w:rsid w:val="00CD5F25"/>
    <w:rsid w:val="00CE0D26"/>
    <w:rsid w:val="00CE2515"/>
    <w:rsid w:val="00CE33ED"/>
    <w:rsid w:val="00CF434A"/>
    <w:rsid w:val="00D0364B"/>
    <w:rsid w:val="00D07B60"/>
    <w:rsid w:val="00D10958"/>
    <w:rsid w:val="00D12361"/>
    <w:rsid w:val="00D127F2"/>
    <w:rsid w:val="00D20B0B"/>
    <w:rsid w:val="00D254E5"/>
    <w:rsid w:val="00D25AF6"/>
    <w:rsid w:val="00D329F4"/>
    <w:rsid w:val="00D34EFE"/>
    <w:rsid w:val="00D362F4"/>
    <w:rsid w:val="00D41C1E"/>
    <w:rsid w:val="00D5292E"/>
    <w:rsid w:val="00D576E2"/>
    <w:rsid w:val="00D609F8"/>
    <w:rsid w:val="00D62272"/>
    <w:rsid w:val="00D66593"/>
    <w:rsid w:val="00D83EA0"/>
    <w:rsid w:val="00D842F6"/>
    <w:rsid w:val="00D9240E"/>
    <w:rsid w:val="00D935FC"/>
    <w:rsid w:val="00D95437"/>
    <w:rsid w:val="00D97411"/>
    <w:rsid w:val="00DA5A32"/>
    <w:rsid w:val="00DB28FF"/>
    <w:rsid w:val="00DB4FD6"/>
    <w:rsid w:val="00DD1A76"/>
    <w:rsid w:val="00DD2F67"/>
    <w:rsid w:val="00DD4FFD"/>
    <w:rsid w:val="00DD56EF"/>
    <w:rsid w:val="00DE03EB"/>
    <w:rsid w:val="00DE09AA"/>
    <w:rsid w:val="00DE6DA2"/>
    <w:rsid w:val="00DF2D30"/>
    <w:rsid w:val="00DF3CB8"/>
    <w:rsid w:val="00E049E8"/>
    <w:rsid w:val="00E13CCB"/>
    <w:rsid w:val="00E147BC"/>
    <w:rsid w:val="00E156EA"/>
    <w:rsid w:val="00E15A4E"/>
    <w:rsid w:val="00E20D98"/>
    <w:rsid w:val="00E21170"/>
    <w:rsid w:val="00E215A7"/>
    <w:rsid w:val="00E21C8B"/>
    <w:rsid w:val="00E27870"/>
    <w:rsid w:val="00E30F13"/>
    <w:rsid w:val="00E310D1"/>
    <w:rsid w:val="00E317FD"/>
    <w:rsid w:val="00E345AD"/>
    <w:rsid w:val="00E375E9"/>
    <w:rsid w:val="00E4786A"/>
    <w:rsid w:val="00E55885"/>
    <w:rsid w:val="00E55D74"/>
    <w:rsid w:val="00E64ED3"/>
    <w:rsid w:val="00E6540C"/>
    <w:rsid w:val="00E65C2E"/>
    <w:rsid w:val="00E7073E"/>
    <w:rsid w:val="00E73AD8"/>
    <w:rsid w:val="00E80E92"/>
    <w:rsid w:val="00E81E2A"/>
    <w:rsid w:val="00E830BB"/>
    <w:rsid w:val="00E84DEE"/>
    <w:rsid w:val="00E86C40"/>
    <w:rsid w:val="00E92155"/>
    <w:rsid w:val="00E9628D"/>
    <w:rsid w:val="00EA57C0"/>
    <w:rsid w:val="00EB08A5"/>
    <w:rsid w:val="00EB11F2"/>
    <w:rsid w:val="00EB2A1C"/>
    <w:rsid w:val="00EB2E5D"/>
    <w:rsid w:val="00EB3A22"/>
    <w:rsid w:val="00EB73F7"/>
    <w:rsid w:val="00EC77CB"/>
    <w:rsid w:val="00ED3EFF"/>
    <w:rsid w:val="00ED66D3"/>
    <w:rsid w:val="00ED6C22"/>
    <w:rsid w:val="00EE0952"/>
    <w:rsid w:val="00EE3B3B"/>
    <w:rsid w:val="00EE3DBA"/>
    <w:rsid w:val="00EE710D"/>
    <w:rsid w:val="00EE7A72"/>
    <w:rsid w:val="00EF0615"/>
    <w:rsid w:val="00EF3393"/>
    <w:rsid w:val="00EF39C6"/>
    <w:rsid w:val="00EF7AFC"/>
    <w:rsid w:val="00F036AE"/>
    <w:rsid w:val="00F06426"/>
    <w:rsid w:val="00F111DA"/>
    <w:rsid w:val="00F11717"/>
    <w:rsid w:val="00F210CA"/>
    <w:rsid w:val="00F26403"/>
    <w:rsid w:val="00F2797F"/>
    <w:rsid w:val="00F46607"/>
    <w:rsid w:val="00F508A7"/>
    <w:rsid w:val="00F5265D"/>
    <w:rsid w:val="00F61170"/>
    <w:rsid w:val="00F61F09"/>
    <w:rsid w:val="00F6339B"/>
    <w:rsid w:val="00F64361"/>
    <w:rsid w:val="00F73B95"/>
    <w:rsid w:val="00F74F5D"/>
    <w:rsid w:val="00F76362"/>
    <w:rsid w:val="00F763F3"/>
    <w:rsid w:val="00F84A04"/>
    <w:rsid w:val="00F97C55"/>
    <w:rsid w:val="00F97FB1"/>
    <w:rsid w:val="00FA2533"/>
    <w:rsid w:val="00FA75BB"/>
    <w:rsid w:val="00FB187C"/>
    <w:rsid w:val="00FB4F70"/>
    <w:rsid w:val="00FC2F56"/>
    <w:rsid w:val="00FC759E"/>
    <w:rsid w:val="00FD0956"/>
    <w:rsid w:val="00FD4625"/>
    <w:rsid w:val="00FD4B85"/>
    <w:rsid w:val="00FD67C7"/>
    <w:rsid w:val="00FE0F43"/>
    <w:rsid w:val="00FF00FA"/>
    <w:rsid w:val="00FF0DC0"/>
    <w:rsid w:val="00FF2C95"/>
    <w:rsid w:val="00FF3E53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3ABD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Fontepargpadro"/>
    <w:uiPriority w:val="99"/>
    <w:unhideWhenUsed/>
    <w:rsid w:val="004A7116"/>
    <w:rPr>
      <w:color w:val="F491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71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rsid w:val="00FA75BB"/>
    <w:p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74F5D"/>
    <w:rPr>
      <w:color w:val="85DFD0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26C07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33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4">
    <w:name w:val="List Table 3 Accent 4"/>
    <w:basedOn w:val="Tabelanormal"/>
    <w:uiPriority w:val="48"/>
    <w:rsid w:val="00E21170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TabeladeGrade3-nfase5">
    <w:name w:val="Grid Table 3 Accent 5"/>
    <w:basedOn w:val="Tabelanormal"/>
    <w:uiPriority w:val="48"/>
    <w:rsid w:val="00E21170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TabeladeGradeClara">
    <w:name w:val="Grid Table Light"/>
    <w:basedOn w:val="Tabelanormal"/>
    <w:uiPriority w:val="40"/>
    <w:rsid w:val="00E211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E2117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E211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21170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7Colorida">
    <w:name w:val="Grid Table 7 Colorful"/>
    <w:basedOn w:val="Tabelanormal"/>
    <w:uiPriority w:val="52"/>
    <w:rsid w:val="003526E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3526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eladeGrade6Colorida-nfase2">
    <w:name w:val="Grid Table 6 Colorful Accent 2"/>
    <w:basedOn w:val="Tabelanormal"/>
    <w:uiPriority w:val="51"/>
    <w:rsid w:val="003526EB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eladeGrade6Colorida">
    <w:name w:val="Grid Table 6 Colorful"/>
    <w:basedOn w:val="Tabelanormal"/>
    <w:uiPriority w:val="51"/>
    <w:rsid w:val="00F264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7Colorida-nfase1">
    <w:name w:val="Grid Table 7 Colorful Accent 1"/>
    <w:basedOn w:val="Tabelanormal"/>
    <w:uiPriority w:val="52"/>
    <w:rsid w:val="00F26403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TabeladeLista1Clara">
    <w:name w:val="List Table 1 Light"/>
    <w:basedOn w:val="Tabelanormal"/>
    <w:uiPriority w:val="46"/>
    <w:rsid w:val="00F26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F26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2-nfase4">
    <w:name w:val="Grid Table 2 Accent 4"/>
    <w:basedOn w:val="Tabelanormal"/>
    <w:uiPriority w:val="47"/>
    <w:rsid w:val="00F2640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TabeladeLista2">
    <w:name w:val="List Table 2"/>
    <w:basedOn w:val="Tabelanormal"/>
    <w:uiPriority w:val="47"/>
    <w:rsid w:val="00F2640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2">
    <w:name w:val="List Table 2 Accent 2"/>
    <w:basedOn w:val="Tabelanormal"/>
    <w:uiPriority w:val="47"/>
    <w:rsid w:val="00F2640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26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eladeLista2-nfase1">
    <w:name w:val="List Table 2 Accent 1"/>
    <w:basedOn w:val="Tabelanormal"/>
    <w:uiPriority w:val="47"/>
    <w:rsid w:val="00A30F7E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lms.infnet.edu.br/moodle/mod/assign/view.php?id=352294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app.quickdatabasediagram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ss\AppData\Local\Microsoft\Office\16.0\DTS\pt-BR%7bB050B6B2-E469-419B-91B6-5700EF05E2FF%7d\%7b08ABB6C6-456C-4FD0-98B0-BF78A4C59F2A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3EF3A-33E5-4BF9-AC1B-16EABC502B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{08ABB6C6-456C-4FD0-98B0-BF78A4C59F2A}tf56348247_win32</Template>
  <TotalTime>0</TotalTime>
  <Pages>9</Pages>
  <Words>517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2022-09-27T20:53:00Z</dcterms:created>
  <dcterms:modified xsi:type="dcterms:W3CDTF">2023-09-16T02:06:00Z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